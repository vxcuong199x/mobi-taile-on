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E5" w:rsidRPr="0034192D" w:rsidRDefault="007B2DE5" w:rsidP="007B2DE5">
      <w:pPr>
        <w:tabs>
          <w:tab w:val="left" w:pos="3495"/>
        </w:tabs>
        <w:ind w:firstLine="0"/>
        <w:rPr>
          <w:rFonts w:ascii="Times New Roman" w:hAnsi="Times New Roman"/>
          <w:sz w:val="26"/>
          <w:szCs w:val="26"/>
        </w:rPr>
      </w:pPr>
      <w:bookmarkStart w:id="0" w:name="_Toc452446887"/>
      <w:bookmarkStart w:id="1" w:name="_Toc128386153"/>
      <w:bookmarkStart w:id="2" w:name="_Toc137529582"/>
    </w:p>
    <w:p w:rsidR="00FE2E24" w:rsidRPr="0034192D" w:rsidRDefault="00FE2E24" w:rsidP="00C47D1A">
      <w:pPr>
        <w:tabs>
          <w:tab w:val="left" w:pos="3495"/>
        </w:tabs>
        <w:ind w:firstLine="0"/>
        <w:jc w:val="center"/>
        <w:rPr>
          <w:rFonts w:ascii="Times New Roman" w:hAnsi="Times New Roman"/>
          <w:sz w:val="26"/>
          <w:szCs w:val="26"/>
        </w:rPr>
      </w:pPr>
    </w:p>
    <w:p w:rsidR="002C1F19" w:rsidRPr="0034192D" w:rsidRDefault="00AB440E" w:rsidP="00C47D1A">
      <w:pPr>
        <w:jc w:val="center"/>
        <w:rPr>
          <w:rFonts w:ascii="Times New Roman" w:hAnsi="Times New Roman"/>
          <w:b/>
          <w:sz w:val="26"/>
          <w:szCs w:val="26"/>
        </w:rPr>
      </w:pPr>
      <w:r w:rsidRPr="0034192D">
        <w:rPr>
          <w:rFonts w:ascii="Times New Roman" w:hAnsi="Times New Roman"/>
          <w:b/>
          <w:sz w:val="26"/>
          <w:szCs w:val="26"/>
        </w:rPr>
        <w:t>PHỤ LỤC</w:t>
      </w:r>
    </w:p>
    <w:p w:rsidR="008E2C38" w:rsidRPr="0034192D" w:rsidRDefault="008E2C38" w:rsidP="008E2C38">
      <w:pPr>
        <w:jc w:val="center"/>
        <w:rPr>
          <w:rFonts w:ascii="Times New Roman" w:hAnsi="Times New Roman"/>
          <w:b/>
          <w:sz w:val="26"/>
          <w:szCs w:val="26"/>
        </w:rPr>
      </w:pPr>
      <w:r w:rsidRPr="0034192D">
        <w:rPr>
          <w:rFonts w:ascii="Times New Roman" w:hAnsi="Times New Roman"/>
          <w:b/>
          <w:sz w:val="26"/>
          <w:szCs w:val="26"/>
        </w:rPr>
        <w:t xml:space="preserve">BIÊN BẢN TEST DỊCH VỤ TRÊN </w:t>
      </w:r>
      <w:r w:rsidR="007D0196" w:rsidRPr="0034192D">
        <w:rPr>
          <w:rFonts w:ascii="Times New Roman" w:hAnsi="Times New Roman"/>
          <w:b/>
          <w:sz w:val="26"/>
          <w:szCs w:val="26"/>
        </w:rPr>
        <w:t>CỔNG THANH TOÁN</w:t>
      </w:r>
      <w:r w:rsidRPr="0034192D">
        <w:rPr>
          <w:rFonts w:ascii="Times New Roman" w:hAnsi="Times New Roman"/>
          <w:b/>
          <w:sz w:val="26"/>
          <w:szCs w:val="26"/>
        </w:rPr>
        <w:t xml:space="preserve"> </w:t>
      </w:r>
    </w:p>
    <w:p w:rsidR="002C1F19" w:rsidRPr="0034192D" w:rsidRDefault="002C1F19" w:rsidP="002C1F19">
      <w:pPr>
        <w:jc w:val="center"/>
        <w:rPr>
          <w:rFonts w:ascii="Times New Roman" w:hAnsi="Times New Roman"/>
          <w:b/>
          <w:sz w:val="26"/>
          <w:szCs w:val="26"/>
        </w:rPr>
      </w:pPr>
    </w:p>
    <w:p w:rsidR="00583024" w:rsidRPr="0034192D" w:rsidRDefault="00583024" w:rsidP="002C1F19">
      <w:pPr>
        <w:jc w:val="center"/>
        <w:rPr>
          <w:rFonts w:ascii="Times New Roman" w:hAnsi="Times New Roman"/>
          <w:b/>
          <w:sz w:val="26"/>
          <w:szCs w:val="26"/>
        </w:rPr>
      </w:pPr>
    </w:p>
    <w:p w:rsidR="00583024" w:rsidRPr="0034192D" w:rsidRDefault="00583024" w:rsidP="002C1F19">
      <w:pPr>
        <w:jc w:val="center"/>
        <w:rPr>
          <w:rFonts w:ascii="Times New Roman" w:hAnsi="Times New Roman"/>
          <w:b/>
          <w:sz w:val="26"/>
          <w:szCs w:val="26"/>
        </w:rPr>
      </w:pPr>
    </w:p>
    <w:p w:rsidR="002C1F19" w:rsidRPr="0034192D" w:rsidRDefault="002C1F19" w:rsidP="002C1F19">
      <w:pPr>
        <w:jc w:val="center"/>
        <w:rPr>
          <w:rFonts w:ascii="Times New Roman" w:hAnsi="Times New Roman"/>
          <w:b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50"/>
      </w:tblGrid>
      <w:tr w:rsidR="002C1F19" w:rsidRPr="0034192D" w:rsidTr="00707D59">
        <w:trPr>
          <w:trHeight w:val="784"/>
          <w:jc w:val="center"/>
        </w:trPr>
        <w:tc>
          <w:tcPr>
            <w:tcW w:w="4655" w:type="dxa"/>
          </w:tcPr>
          <w:p w:rsidR="00730212" w:rsidRPr="00F36A0D" w:rsidRDefault="00CD6375" w:rsidP="00CD6375">
            <w:pPr>
              <w:spacing w:line="240" w:lineRule="auto"/>
              <w:ind w:firstLine="11"/>
              <w:jc w:val="center"/>
              <w:rPr>
                <w:rFonts w:ascii="Times New Roman" w:eastAsia="SimSun" w:hAnsi="Times New Roman"/>
                <w:b/>
                <w:sz w:val="26"/>
                <w:szCs w:val="26"/>
              </w:rPr>
            </w:pPr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Trung </w:t>
            </w:r>
            <w:proofErr w:type="spellStart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tâm</w:t>
            </w:r>
            <w:proofErr w:type="spellEnd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Dịch</w:t>
            </w:r>
            <w:proofErr w:type="spellEnd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vụ</w:t>
            </w:r>
            <w:proofErr w:type="spellEnd"/>
            <w:r w:rsidR="00730212"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Đa Phương </w:t>
            </w:r>
            <w:proofErr w:type="spellStart"/>
            <w:r w:rsidR="00730212"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tiện</w:t>
            </w:r>
            <w:proofErr w:type="spellEnd"/>
            <w:r w:rsidR="00730212"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30212"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và</w:t>
            </w:r>
            <w:proofErr w:type="spellEnd"/>
            <w:r w:rsidR="00730212"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30212"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Giá</w:t>
            </w:r>
            <w:proofErr w:type="spellEnd"/>
            <w:r w:rsidR="00730212"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30212"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trị</w:t>
            </w:r>
            <w:proofErr w:type="spellEnd"/>
            <w:r w:rsidR="00730212"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30212"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Gia</w:t>
            </w:r>
            <w:proofErr w:type="spellEnd"/>
            <w:r w:rsidR="00730212"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30212"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tăng</w:t>
            </w:r>
            <w:proofErr w:type="spellEnd"/>
          </w:p>
          <w:p w:rsidR="002C1F19" w:rsidRPr="00F36A0D" w:rsidRDefault="00730212" w:rsidP="00CD6375">
            <w:pPr>
              <w:spacing w:line="240" w:lineRule="auto"/>
              <w:ind w:firstLine="11"/>
              <w:jc w:val="center"/>
              <w:rPr>
                <w:rFonts w:ascii="Times New Roman" w:eastAsia="SimSun" w:hAnsi="Times New Roman"/>
                <w:b/>
                <w:sz w:val="26"/>
                <w:szCs w:val="26"/>
              </w:rPr>
            </w:pPr>
            <w:proofErr w:type="spellStart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Tổng</w:t>
            </w:r>
            <w:proofErr w:type="spellEnd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Công </w:t>
            </w:r>
            <w:proofErr w:type="spellStart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ty</w:t>
            </w:r>
            <w:proofErr w:type="spellEnd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Viễn</w:t>
            </w:r>
            <w:proofErr w:type="spellEnd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thông</w:t>
            </w:r>
            <w:proofErr w:type="spellEnd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07D59"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MobiFone</w:t>
            </w:r>
            <w:proofErr w:type="spellEnd"/>
          </w:p>
        </w:tc>
        <w:tc>
          <w:tcPr>
            <w:tcW w:w="4650" w:type="dxa"/>
          </w:tcPr>
          <w:p w:rsidR="00F86E9B" w:rsidRPr="00F36A0D" w:rsidRDefault="00707D59" w:rsidP="0098489F">
            <w:pPr>
              <w:spacing w:line="240" w:lineRule="auto"/>
              <w:ind w:firstLine="0"/>
              <w:jc w:val="center"/>
              <w:rPr>
                <w:rFonts w:ascii="Times New Roman" w:eastAsia="SimSun" w:hAnsi="Times New Roman"/>
                <w:b/>
                <w:sz w:val="26"/>
                <w:szCs w:val="26"/>
              </w:rPr>
            </w:pPr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>ty</w:t>
            </w:r>
            <w:proofErr w:type="spellEnd"/>
            <w:r w:rsidRPr="00F36A0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</w:t>
            </w:r>
            <w:r w:rsidR="0098489F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………….</w:t>
            </w:r>
          </w:p>
        </w:tc>
      </w:tr>
      <w:tr w:rsidR="00CD6375" w:rsidRPr="0034192D" w:rsidTr="00707D59">
        <w:trPr>
          <w:trHeight w:val="1280"/>
          <w:jc w:val="center"/>
        </w:trPr>
        <w:tc>
          <w:tcPr>
            <w:tcW w:w="4655" w:type="dxa"/>
          </w:tcPr>
          <w:p w:rsidR="00CD6375" w:rsidRPr="0034192D" w:rsidRDefault="00CD6375" w:rsidP="00583024">
            <w:pPr>
              <w:ind w:firstLine="0"/>
              <w:rPr>
                <w:rFonts w:ascii="Times New Roman" w:eastAsia="SimSun" w:hAnsi="Times New Roman"/>
                <w:sz w:val="26"/>
                <w:szCs w:val="26"/>
              </w:rPr>
            </w:pPr>
          </w:p>
          <w:p w:rsidR="00583024" w:rsidRPr="0034192D" w:rsidRDefault="00583024" w:rsidP="00583024">
            <w:pPr>
              <w:ind w:firstLine="0"/>
              <w:rPr>
                <w:rFonts w:ascii="Times New Roman" w:eastAsia="SimSun" w:hAnsi="Times New Roman"/>
                <w:sz w:val="26"/>
                <w:szCs w:val="26"/>
              </w:rPr>
            </w:pPr>
          </w:p>
          <w:p w:rsidR="00583024" w:rsidRPr="0034192D" w:rsidRDefault="00583024" w:rsidP="00583024">
            <w:pPr>
              <w:ind w:firstLine="0"/>
              <w:rPr>
                <w:rFonts w:ascii="Times New Roman" w:eastAsia="SimSun" w:hAnsi="Times New Roman"/>
                <w:sz w:val="26"/>
                <w:szCs w:val="26"/>
              </w:rPr>
            </w:pPr>
          </w:p>
          <w:p w:rsidR="00583024" w:rsidRPr="0034192D" w:rsidRDefault="00583024" w:rsidP="00730212">
            <w:pPr>
              <w:ind w:firstLine="0"/>
              <w:jc w:val="center"/>
              <w:rPr>
                <w:rFonts w:ascii="Times New Roman" w:eastAsia="SimSun" w:hAnsi="Times New Roman"/>
                <w:b/>
                <w:sz w:val="26"/>
                <w:szCs w:val="26"/>
              </w:rPr>
            </w:pPr>
            <w:r w:rsidRPr="0034192D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Nguyễn </w:t>
            </w:r>
            <w:proofErr w:type="spellStart"/>
            <w:r w:rsidR="00605AD8">
              <w:rPr>
                <w:rFonts w:ascii="Times New Roman" w:eastAsia="SimSun" w:hAnsi="Times New Roman"/>
                <w:b/>
                <w:sz w:val="26"/>
                <w:szCs w:val="26"/>
              </w:rPr>
              <w:t>Đăng</w:t>
            </w:r>
            <w:proofErr w:type="spellEnd"/>
            <w:r w:rsidR="00605AD8">
              <w:rPr>
                <w:rFonts w:ascii="Times New Roman" w:eastAsia="SimSun" w:hAnsi="Times New Roman"/>
                <w:b/>
                <w:sz w:val="26"/>
                <w:szCs w:val="26"/>
              </w:rPr>
              <w:t xml:space="preserve"> Chung</w:t>
            </w:r>
            <w:bookmarkStart w:id="3" w:name="_GoBack"/>
            <w:bookmarkEnd w:id="3"/>
          </w:p>
        </w:tc>
        <w:tc>
          <w:tcPr>
            <w:tcW w:w="4650" w:type="dxa"/>
          </w:tcPr>
          <w:p w:rsidR="00CD6375" w:rsidRPr="0034192D" w:rsidRDefault="00CD6375" w:rsidP="00583024">
            <w:pPr>
              <w:ind w:firstLine="0"/>
              <w:rPr>
                <w:rFonts w:ascii="Times New Roman" w:eastAsia="SimSun" w:hAnsi="Times New Roman"/>
                <w:sz w:val="26"/>
                <w:szCs w:val="26"/>
              </w:rPr>
            </w:pPr>
          </w:p>
          <w:p w:rsidR="00583024" w:rsidRPr="0034192D" w:rsidRDefault="00583024" w:rsidP="00583024">
            <w:pPr>
              <w:ind w:firstLine="0"/>
              <w:rPr>
                <w:rFonts w:ascii="Times New Roman" w:eastAsia="SimSun" w:hAnsi="Times New Roman"/>
                <w:sz w:val="26"/>
                <w:szCs w:val="26"/>
              </w:rPr>
            </w:pPr>
          </w:p>
          <w:p w:rsidR="00707D59" w:rsidRPr="0034192D" w:rsidRDefault="00707D59" w:rsidP="00583024">
            <w:pPr>
              <w:ind w:firstLine="0"/>
              <w:rPr>
                <w:rFonts w:ascii="Times New Roman" w:eastAsia="SimSun" w:hAnsi="Times New Roman"/>
                <w:b/>
                <w:sz w:val="26"/>
                <w:szCs w:val="26"/>
              </w:rPr>
            </w:pPr>
          </w:p>
          <w:p w:rsidR="00583024" w:rsidRPr="0034192D" w:rsidRDefault="0098489F" w:rsidP="00707D59">
            <w:pPr>
              <w:ind w:firstLine="0"/>
              <w:jc w:val="center"/>
              <w:rPr>
                <w:rFonts w:ascii="Times New Roman" w:eastAsia="SimSun" w:hAnsi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/>
                <w:b/>
                <w:sz w:val="26"/>
                <w:szCs w:val="26"/>
              </w:rPr>
              <w:t>…………</w:t>
            </w:r>
          </w:p>
        </w:tc>
      </w:tr>
    </w:tbl>
    <w:p w:rsidR="002C1F19" w:rsidRPr="0034192D" w:rsidRDefault="002C1F19" w:rsidP="003B22AD">
      <w:pPr>
        <w:tabs>
          <w:tab w:val="left" w:pos="3495"/>
        </w:tabs>
        <w:ind w:firstLine="0"/>
        <w:jc w:val="center"/>
        <w:rPr>
          <w:rFonts w:ascii="Times New Roman" w:hAnsi="Times New Roman"/>
          <w:b/>
          <w:sz w:val="26"/>
          <w:szCs w:val="26"/>
        </w:rPr>
      </w:pPr>
    </w:p>
    <w:p w:rsidR="002C1F19" w:rsidRPr="0034192D" w:rsidRDefault="002C1F19" w:rsidP="00117911">
      <w:pPr>
        <w:ind w:firstLine="0"/>
        <w:jc w:val="center"/>
        <w:rPr>
          <w:rFonts w:ascii="Times New Roman" w:hAnsi="Times New Roman"/>
          <w:b/>
          <w:sz w:val="26"/>
          <w:szCs w:val="26"/>
        </w:rPr>
      </w:pPr>
    </w:p>
    <w:p w:rsidR="002C1F19" w:rsidRPr="0034192D" w:rsidRDefault="002C1F19" w:rsidP="00117911">
      <w:pPr>
        <w:ind w:firstLine="0"/>
        <w:jc w:val="center"/>
        <w:rPr>
          <w:rFonts w:ascii="Times New Roman" w:hAnsi="Times New Roman"/>
          <w:b/>
          <w:sz w:val="26"/>
          <w:szCs w:val="26"/>
        </w:rPr>
      </w:pPr>
    </w:p>
    <w:p w:rsidR="00583024" w:rsidRPr="0034192D" w:rsidRDefault="00583024" w:rsidP="00117911">
      <w:pPr>
        <w:ind w:firstLine="0"/>
        <w:jc w:val="center"/>
        <w:rPr>
          <w:rFonts w:ascii="Times New Roman" w:hAnsi="Times New Roman"/>
          <w:b/>
          <w:sz w:val="26"/>
          <w:szCs w:val="26"/>
        </w:rPr>
      </w:pPr>
    </w:p>
    <w:p w:rsidR="00583024" w:rsidRPr="0034192D" w:rsidRDefault="00583024" w:rsidP="00117911">
      <w:pPr>
        <w:ind w:firstLine="0"/>
        <w:jc w:val="center"/>
        <w:rPr>
          <w:rFonts w:ascii="Times New Roman" w:hAnsi="Times New Roman"/>
          <w:b/>
          <w:sz w:val="26"/>
          <w:szCs w:val="26"/>
        </w:rPr>
      </w:pPr>
    </w:p>
    <w:p w:rsidR="009C21EE" w:rsidRDefault="009C21EE" w:rsidP="00011643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auto"/>
          <w:sz w:val="26"/>
          <w:szCs w:val="26"/>
        </w:rPr>
      </w:pPr>
    </w:p>
    <w:p w:rsidR="00011643" w:rsidRPr="00011643" w:rsidRDefault="00011643" w:rsidP="00011643">
      <w:pPr>
        <w:rPr>
          <w:lang w:eastAsia="ja-JP"/>
        </w:rPr>
      </w:pPr>
    </w:p>
    <w:p w:rsidR="00011643" w:rsidRPr="00011643" w:rsidRDefault="00011643" w:rsidP="00011643">
      <w:pPr>
        <w:rPr>
          <w:lang w:eastAsia="ja-JP"/>
        </w:rPr>
      </w:pPr>
    </w:p>
    <w:p w:rsidR="009E5F9C" w:rsidRPr="0034192D" w:rsidRDefault="00FA0AFA" w:rsidP="00011643">
      <w:pPr>
        <w:pStyle w:val="Heading1"/>
        <w:widowControl/>
        <w:tabs>
          <w:tab w:val="clear" w:pos="1152"/>
          <w:tab w:val="left" w:pos="567"/>
        </w:tabs>
        <w:spacing w:before="0" w:after="0"/>
        <w:ind w:left="0" w:firstLine="0"/>
        <w:jc w:val="left"/>
        <w:rPr>
          <w:rFonts w:ascii="Times New Roman" w:eastAsia="SimSun" w:hAnsi="Times New Roman" w:cs="Times New Roman"/>
          <w:noProof/>
          <w:color w:val="auto"/>
          <w:sz w:val="26"/>
          <w:szCs w:val="26"/>
        </w:rPr>
      </w:pPr>
      <w:bookmarkStart w:id="4" w:name="_Toc286909217"/>
      <w:bookmarkStart w:id="5" w:name="_Toc391295306"/>
      <w:bookmarkEnd w:id="0"/>
      <w:bookmarkEnd w:id="1"/>
      <w:bookmarkEnd w:id="2"/>
      <w:r w:rsidRPr="0034192D">
        <w:rPr>
          <w:rFonts w:ascii="Times New Roman" w:eastAsia="SimSun" w:hAnsi="Times New Roman" w:cs="Times New Roman"/>
          <w:noProof/>
          <w:color w:val="auto"/>
          <w:sz w:val="26"/>
          <w:szCs w:val="26"/>
        </w:rPr>
        <w:lastRenderedPageBreak/>
        <w:t>KỊCH BẢN KIỂ</w:t>
      </w:r>
      <w:r w:rsidR="00722A98" w:rsidRPr="0034192D">
        <w:rPr>
          <w:rFonts w:ascii="Times New Roman" w:eastAsia="SimSun" w:hAnsi="Times New Roman" w:cs="Times New Roman"/>
          <w:noProof/>
          <w:color w:val="auto"/>
          <w:sz w:val="26"/>
          <w:szCs w:val="26"/>
        </w:rPr>
        <w:t>M TRA CÁC tính năng</w:t>
      </w:r>
      <w:r w:rsidRPr="0034192D">
        <w:rPr>
          <w:rFonts w:ascii="Times New Roman" w:eastAsia="SimSun" w:hAnsi="Times New Roman" w:cs="Times New Roman"/>
          <w:noProof/>
          <w:color w:val="auto"/>
          <w:sz w:val="26"/>
          <w:szCs w:val="26"/>
        </w:rPr>
        <w:t xml:space="preserve"> </w:t>
      </w:r>
      <w:r w:rsidR="00D140E3" w:rsidRPr="0034192D">
        <w:rPr>
          <w:rFonts w:ascii="Times New Roman" w:eastAsia="SimSun" w:hAnsi="Times New Roman" w:cs="Times New Roman"/>
          <w:noProof/>
          <w:color w:val="auto"/>
          <w:sz w:val="26"/>
          <w:szCs w:val="26"/>
        </w:rPr>
        <w:t xml:space="preserve"> cỦA END USER</w:t>
      </w:r>
      <w:bookmarkEnd w:id="4"/>
      <w:bookmarkEnd w:id="5"/>
    </w:p>
    <w:p w:rsidR="00351E0D" w:rsidRPr="0034192D" w:rsidRDefault="00351E0D" w:rsidP="00011643">
      <w:pPr>
        <w:spacing w:before="0" w:after="0"/>
        <w:rPr>
          <w:rFonts w:ascii="Times New Roman" w:eastAsia="SimSun" w:hAnsi="Times New Roman"/>
          <w:sz w:val="26"/>
          <w:szCs w:val="26"/>
          <w:lang w:eastAsia="ja-JP"/>
        </w:rPr>
      </w:pPr>
      <w:proofErr w:type="spellStart"/>
      <w:r w:rsidRPr="0034192D">
        <w:rPr>
          <w:rFonts w:ascii="Times New Roman" w:eastAsia="SimSun" w:hAnsi="Times New Roman"/>
          <w:i/>
          <w:sz w:val="26"/>
          <w:szCs w:val="26"/>
          <w:lang w:eastAsia="ja-JP"/>
        </w:rPr>
        <w:t>Đánh</w:t>
      </w:r>
      <w:proofErr w:type="spellEnd"/>
      <w:r w:rsidRPr="0034192D">
        <w:rPr>
          <w:rFonts w:ascii="Times New Roman" w:eastAsia="SimSun" w:hAnsi="Times New Roman"/>
          <w:i/>
          <w:sz w:val="26"/>
          <w:szCs w:val="26"/>
          <w:lang w:eastAsia="ja-JP"/>
        </w:rPr>
        <w:t xml:space="preserve"> </w:t>
      </w:r>
      <w:proofErr w:type="spellStart"/>
      <w:r w:rsidRPr="0034192D">
        <w:rPr>
          <w:rFonts w:ascii="Times New Roman" w:eastAsia="SimSun" w:hAnsi="Times New Roman"/>
          <w:i/>
          <w:sz w:val="26"/>
          <w:szCs w:val="26"/>
          <w:lang w:eastAsia="ja-JP"/>
        </w:rPr>
        <w:t>giá</w:t>
      </w:r>
      <w:proofErr w:type="spellEnd"/>
      <w:r w:rsidRPr="0034192D">
        <w:rPr>
          <w:rFonts w:ascii="Times New Roman" w:eastAsia="SimSun" w:hAnsi="Times New Roman"/>
          <w:i/>
          <w:sz w:val="26"/>
          <w:szCs w:val="26"/>
          <w:lang w:eastAsia="ja-JP"/>
        </w:rPr>
        <w:t>:    Pass: P</w:t>
      </w:r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 xml:space="preserve"> (</w:t>
      </w:r>
      <w:proofErr w:type="spellStart"/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>đạt</w:t>
      </w:r>
      <w:proofErr w:type="spellEnd"/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>)</w:t>
      </w:r>
      <w:r w:rsidRPr="0034192D">
        <w:rPr>
          <w:rFonts w:ascii="Times New Roman" w:eastAsia="SimSun" w:hAnsi="Times New Roman"/>
          <w:i/>
          <w:sz w:val="26"/>
          <w:szCs w:val="26"/>
          <w:lang w:eastAsia="ja-JP"/>
        </w:rPr>
        <w:t xml:space="preserve"> ;    Fail: F</w:t>
      </w:r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 xml:space="preserve"> (</w:t>
      </w:r>
      <w:proofErr w:type="spellStart"/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>chưa</w:t>
      </w:r>
      <w:proofErr w:type="spellEnd"/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 xml:space="preserve"> </w:t>
      </w:r>
      <w:proofErr w:type="spellStart"/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>đạt</w:t>
      </w:r>
      <w:proofErr w:type="spellEnd"/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>)</w:t>
      </w:r>
      <w:r w:rsidRPr="0034192D">
        <w:rPr>
          <w:rFonts w:ascii="Times New Roman" w:eastAsia="SimSun" w:hAnsi="Times New Roman"/>
          <w:i/>
          <w:sz w:val="26"/>
          <w:szCs w:val="26"/>
          <w:lang w:eastAsia="ja-JP"/>
        </w:rPr>
        <w:t xml:space="preserve"> ;</w:t>
      </w:r>
      <w:r w:rsidRPr="0034192D">
        <w:rPr>
          <w:rFonts w:ascii="Times New Roman" w:eastAsia="SimSun" w:hAnsi="Times New Roman"/>
          <w:i/>
          <w:sz w:val="26"/>
          <w:szCs w:val="26"/>
          <w:lang w:eastAsia="ja-JP"/>
        </w:rPr>
        <w:tab/>
        <w:t xml:space="preserve">   Untested : U</w:t>
      </w:r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 xml:space="preserve"> (</w:t>
      </w:r>
      <w:proofErr w:type="spellStart"/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>chưa</w:t>
      </w:r>
      <w:proofErr w:type="spellEnd"/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 xml:space="preserve"> </w:t>
      </w:r>
      <w:proofErr w:type="spellStart"/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>kiểm</w:t>
      </w:r>
      <w:proofErr w:type="spellEnd"/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 xml:space="preserve"> </w:t>
      </w:r>
      <w:proofErr w:type="spellStart"/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>tra</w:t>
      </w:r>
      <w:proofErr w:type="spellEnd"/>
      <w:r w:rsidR="003971FC" w:rsidRPr="0034192D">
        <w:rPr>
          <w:rFonts w:ascii="Times New Roman" w:eastAsia="SimSun" w:hAnsi="Times New Roman"/>
          <w:i/>
          <w:sz w:val="26"/>
          <w:szCs w:val="26"/>
          <w:lang w:eastAsia="ja-JP"/>
        </w:rPr>
        <w:t>)</w:t>
      </w:r>
    </w:p>
    <w:p w:rsidR="00BE3719" w:rsidRPr="0034192D" w:rsidRDefault="00567CB6" w:rsidP="00BE3719">
      <w:pPr>
        <w:pStyle w:val="Heading2"/>
        <w:numPr>
          <w:ilvl w:val="0"/>
          <w:numId w:val="0"/>
        </w:numPr>
        <w:ind w:left="709"/>
        <w:rPr>
          <w:rFonts w:ascii="Times New Roman" w:hAnsi="Times New Roman" w:cs="Times New Roman"/>
          <w:color w:val="auto"/>
          <w:sz w:val="26"/>
          <w:szCs w:val="26"/>
        </w:rPr>
      </w:pPr>
      <w:bookmarkStart w:id="6" w:name="_Toc391295308"/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to</w:t>
      </w:r>
      <w:r w:rsidR="0098489F">
        <w:rPr>
          <w:rFonts w:ascii="Times New Roman" w:hAnsi="Times New Roman" w:cs="Times New Roman"/>
          <w:color w:val="auto"/>
          <w:sz w:val="26"/>
          <w:szCs w:val="26"/>
        </w:rPr>
        <w:t>á</w:t>
      </w:r>
      <w:r>
        <w:rPr>
          <w:rFonts w:ascii="Times New Roman" w:hAnsi="Times New Roman" w:cs="Times New Roman"/>
          <w:color w:val="auto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4F1945">
        <w:rPr>
          <w:rFonts w:ascii="Times New Roman" w:hAnsi="Times New Roman" w:cs="Times New Roman"/>
          <w:color w:val="auto"/>
          <w:sz w:val="26"/>
          <w:szCs w:val="26"/>
        </w:rPr>
        <w:t>mua</w:t>
      </w:r>
      <w:proofErr w:type="spellEnd"/>
      <w:r w:rsidR="004F194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4F1945">
        <w:rPr>
          <w:rFonts w:ascii="Times New Roman" w:hAnsi="Times New Roman" w:cs="Times New Roman"/>
          <w:color w:val="auto"/>
          <w:sz w:val="26"/>
          <w:szCs w:val="26"/>
        </w:rPr>
        <w:t>nội</w:t>
      </w:r>
      <w:proofErr w:type="spellEnd"/>
      <w:r w:rsidR="004F1945">
        <w:rPr>
          <w:rFonts w:ascii="Times New Roman" w:hAnsi="Times New Roman" w:cs="Times New Roman"/>
          <w:color w:val="auto"/>
          <w:sz w:val="26"/>
          <w:szCs w:val="26"/>
        </w:rPr>
        <w:t xml:space="preserve"> dung </w:t>
      </w:r>
      <w:r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BE3719" w:rsidRPr="0034192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BE3719" w:rsidRPr="0034192D">
        <w:rPr>
          <w:rFonts w:ascii="Times New Roman" w:hAnsi="Times New Roman" w:cs="Times New Roman"/>
          <w:color w:val="auto"/>
          <w:sz w:val="26"/>
          <w:szCs w:val="26"/>
        </w:rPr>
        <w:t>đầu</w:t>
      </w:r>
      <w:proofErr w:type="spellEnd"/>
      <w:r w:rsidR="00BE3719" w:rsidRPr="0034192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BE3719" w:rsidRPr="0034192D">
        <w:rPr>
          <w:rFonts w:ascii="Times New Roman" w:hAnsi="Times New Roman" w:cs="Times New Roman"/>
          <w:color w:val="auto"/>
          <w:sz w:val="26"/>
          <w:szCs w:val="26"/>
        </w:rPr>
        <w:t>sô</w:t>
      </w:r>
      <w:proofErr w:type="spellEnd"/>
      <w:r w:rsidR="00BE3719" w:rsidRPr="0034192D">
        <w:rPr>
          <w:rFonts w:ascii="Times New Roman" w:hAnsi="Times New Roman" w:cs="Times New Roman"/>
          <w:color w:val="auto"/>
          <w:sz w:val="26"/>
          <w:szCs w:val="26"/>
        </w:rPr>
        <w:t>́ 9029</w:t>
      </w:r>
      <w:bookmarkEnd w:id="6"/>
    </w:p>
    <w:tbl>
      <w:tblPr>
        <w:tblW w:w="143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367"/>
        <w:gridCol w:w="1980"/>
        <w:gridCol w:w="4320"/>
        <w:gridCol w:w="2517"/>
        <w:gridCol w:w="1170"/>
        <w:gridCol w:w="1254"/>
      </w:tblGrid>
      <w:tr w:rsidR="009714B6" w:rsidRPr="0034192D" w:rsidTr="00011643">
        <w:trPr>
          <w:tblHeader/>
        </w:trPr>
        <w:tc>
          <w:tcPr>
            <w:tcW w:w="709" w:type="dxa"/>
            <w:shd w:val="pct10" w:color="auto" w:fill="auto"/>
          </w:tcPr>
          <w:p w:rsidR="009714B6" w:rsidRPr="0034192D" w:rsidRDefault="009714B6" w:rsidP="00A14D41">
            <w:pPr>
              <w:spacing w:beforeLines="20" w:before="48" w:afterLines="20" w:after="48"/>
              <w:ind w:left="-142" w:right="-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367" w:type="dxa"/>
            <w:shd w:val="pct10" w:color="auto" w:fill="auto"/>
          </w:tcPr>
          <w:p w:rsidR="009714B6" w:rsidRPr="0034192D" w:rsidRDefault="009714B6" w:rsidP="00A14D41">
            <w:pPr>
              <w:spacing w:beforeLines="20" w:before="48" w:afterLines="20" w:after="48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192D">
              <w:rPr>
                <w:rFonts w:ascii="Times New Roman" w:hAnsi="Times New Roman"/>
                <w:b/>
                <w:sz w:val="26"/>
                <w:szCs w:val="26"/>
              </w:rPr>
              <w:t xml:space="preserve">Trường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hợp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 xml:space="preserve"> test</w:t>
            </w:r>
          </w:p>
        </w:tc>
        <w:tc>
          <w:tcPr>
            <w:tcW w:w="1980" w:type="dxa"/>
            <w:shd w:val="pct10" w:color="auto" w:fill="auto"/>
          </w:tcPr>
          <w:p w:rsidR="009714B6" w:rsidRPr="0034192D" w:rsidRDefault="009714B6" w:rsidP="00A14D41">
            <w:pPr>
              <w:spacing w:beforeLines="20" w:before="48" w:afterLines="20" w:after="48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Điều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kiện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trước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 xml:space="preserve"> test</w:t>
            </w:r>
          </w:p>
        </w:tc>
        <w:tc>
          <w:tcPr>
            <w:tcW w:w="4320" w:type="dxa"/>
            <w:shd w:val="pct10" w:color="auto" w:fill="auto"/>
          </w:tcPr>
          <w:p w:rsidR="009714B6" w:rsidRPr="0034192D" w:rsidRDefault="009714B6" w:rsidP="00A14D41">
            <w:pPr>
              <w:spacing w:beforeLines="20" w:before="48" w:afterLines="20" w:after="48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bước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thực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517" w:type="dxa"/>
            <w:shd w:val="pct10" w:color="auto" w:fill="auto"/>
          </w:tcPr>
          <w:p w:rsidR="009714B6" w:rsidRPr="0034192D" w:rsidRDefault="009714B6" w:rsidP="00A14D41">
            <w:pPr>
              <w:spacing w:beforeLines="20" w:before="48" w:afterLines="20" w:after="48"/>
              <w:ind w:firstLine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Kết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quả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mong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1170" w:type="dxa"/>
            <w:shd w:val="pct10" w:color="auto" w:fill="auto"/>
          </w:tcPr>
          <w:p w:rsidR="009714B6" w:rsidRPr="0034192D" w:rsidRDefault="009714B6" w:rsidP="00A14D41">
            <w:pPr>
              <w:spacing w:beforeLines="20" w:before="48" w:afterLines="20" w:after="48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Đánh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254" w:type="dxa"/>
            <w:shd w:val="pct10" w:color="auto" w:fill="auto"/>
          </w:tcPr>
          <w:p w:rsidR="009714B6" w:rsidRPr="0034192D" w:rsidRDefault="009714B6" w:rsidP="00A14D41">
            <w:pPr>
              <w:spacing w:beforeLines="20" w:before="48" w:afterLines="20" w:after="48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9714B6" w:rsidRPr="0034192D" w:rsidTr="00011643">
        <w:tc>
          <w:tcPr>
            <w:tcW w:w="709" w:type="dxa"/>
          </w:tcPr>
          <w:p w:rsidR="009714B6" w:rsidRPr="0034192D" w:rsidRDefault="009714B6" w:rsidP="00A14D41">
            <w:pPr>
              <w:numPr>
                <w:ilvl w:val="0"/>
                <w:numId w:val="37"/>
              </w:numPr>
              <w:spacing w:beforeLines="20" w:before="48" w:afterLines="20" w:after="4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7" w:type="dxa"/>
          </w:tcPr>
          <w:p w:rsidR="009714B6" w:rsidRPr="0034192D" w:rsidRDefault="007E688A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980" w:type="dxa"/>
          </w:tcPr>
          <w:p w:rsidR="009714B6" w:rsidRPr="0034192D" w:rsidRDefault="007E688A" w:rsidP="00A14D41">
            <w:pPr>
              <w:spacing w:beforeLines="20" w:before="48" w:afterLines="20" w:after="48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0d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4320" w:type="dxa"/>
          </w:tcPr>
          <w:p w:rsidR="004F1945" w:rsidRDefault="007E688A" w:rsidP="00A14D41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SDT test: </w:t>
            </w:r>
            <w:r w:rsidR="0098489F">
              <w:rPr>
                <w:rFonts w:ascii="Times New Roman" w:hAnsi="Times New Roman"/>
                <w:sz w:val="26"/>
                <w:szCs w:val="26"/>
              </w:rPr>
              <w:t>090XXX</w:t>
            </w:r>
          </w:p>
          <w:p w:rsidR="006B12C5" w:rsidRPr="006B12C5" w:rsidRDefault="006B12C5" w:rsidP="00A14D41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dung: </w:t>
            </w:r>
            <w:r w:rsidR="0098489F">
              <w:rPr>
                <w:rFonts w:ascii="Times New Roman" w:hAnsi="Times New Roman"/>
                <w:sz w:val="26"/>
                <w:szCs w:val="26"/>
              </w:rPr>
              <w:t>Xxx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nap1 </w:t>
            </w:r>
            <w:r w:rsidR="0098489F">
              <w:rPr>
                <w:rFonts w:ascii="Times New Roman" w:hAnsi="Times New Roman"/>
                <w:sz w:val="26"/>
                <w:szCs w:val="26"/>
              </w:rPr>
              <w:t>XYZ</w:t>
            </w:r>
          </w:p>
          <w:p w:rsidR="007E688A" w:rsidRPr="0034192D" w:rsidRDefault="007E688A" w:rsidP="009A6E84">
            <w:pPr>
              <w:spacing w:beforeLines="20" w:before="48" w:afterLines="20" w:after="48"/>
              <w:ind w:left="60"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7" w:type="dxa"/>
          </w:tcPr>
          <w:p w:rsidR="009714B6" w:rsidRPr="009A6E84" w:rsidRDefault="009A6E84" w:rsidP="009A6E84">
            <w:pPr>
              <w:pStyle w:val="ListParagraph"/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dung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Pr="009A6E84">
              <w:rPr>
                <w:rFonts w:ascii="Times New Roman" w:hAnsi="Times New Roman"/>
                <w:sz w:val="26"/>
                <w:szCs w:val="26"/>
              </w:rPr>
              <w:t xml:space="preserve">Tai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khoan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cua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ban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khong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du de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thuc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hien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toan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Vui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long nap them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tien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va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thu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lai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Xin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cam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on!</w:t>
            </w:r>
          </w:p>
          <w:p w:rsidR="009A6E84" w:rsidRDefault="009A6E84" w:rsidP="009A6E84">
            <w:pPr>
              <w:pStyle w:val="ListParagraph"/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KH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</w:p>
          <w:p w:rsidR="009A6E84" w:rsidRDefault="009A6E84" w:rsidP="009A6E84">
            <w:pPr>
              <w:pStyle w:val="ListParagraph"/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CP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</w:t>
            </w:r>
          </w:p>
          <w:p w:rsidR="0098489F" w:rsidRPr="009A6E84" w:rsidRDefault="0098489F" w:rsidP="0098489F">
            <w:pPr>
              <w:pStyle w:val="ListParagraph"/>
              <w:spacing w:beforeLines="20" w:before="48" w:afterLines="20" w:after="48"/>
              <w:ind w:left="420"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  <w:shd w:val="pct5" w:color="auto" w:fill="auto"/>
          </w:tcPr>
          <w:p w:rsidR="009714B6" w:rsidRPr="0034192D" w:rsidRDefault="00567CB6" w:rsidP="00A14D41">
            <w:pPr>
              <w:spacing w:beforeLines="20" w:before="48" w:afterLines="20" w:after="48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</w:t>
            </w:r>
          </w:p>
        </w:tc>
        <w:tc>
          <w:tcPr>
            <w:tcW w:w="1254" w:type="dxa"/>
          </w:tcPr>
          <w:p w:rsidR="009714B6" w:rsidRPr="0034192D" w:rsidRDefault="009714B6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A2169" w:rsidRPr="0034192D" w:rsidTr="00011643">
        <w:tc>
          <w:tcPr>
            <w:tcW w:w="709" w:type="dxa"/>
          </w:tcPr>
          <w:p w:rsidR="001A2169" w:rsidRPr="0034192D" w:rsidRDefault="001A2169" w:rsidP="00A14D41">
            <w:pPr>
              <w:numPr>
                <w:ilvl w:val="0"/>
                <w:numId w:val="37"/>
              </w:numPr>
              <w:spacing w:beforeLines="20" w:before="48" w:afterLines="20" w:after="4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7" w:type="dxa"/>
          </w:tcPr>
          <w:p w:rsidR="001A2169" w:rsidRDefault="008064D5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="001A2169">
              <w:rPr>
                <w:rFonts w:ascii="Times New Roman" w:hAnsi="Times New Roman"/>
                <w:sz w:val="26"/>
                <w:szCs w:val="26"/>
              </w:rPr>
              <w:t>ỗi</w:t>
            </w:r>
            <w:proofErr w:type="spellEnd"/>
          </w:p>
        </w:tc>
        <w:tc>
          <w:tcPr>
            <w:tcW w:w="1980" w:type="dxa"/>
          </w:tcPr>
          <w:p w:rsidR="001A2169" w:rsidRDefault="001A2169" w:rsidP="00A14D41">
            <w:pPr>
              <w:spacing w:beforeLines="20" w:before="48" w:afterLines="20" w:after="48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chiều</w:t>
            </w:r>
            <w:proofErr w:type="spellEnd"/>
          </w:p>
        </w:tc>
        <w:tc>
          <w:tcPr>
            <w:tcW w:w="4320" w:type="dxa"/>
          </w:tcPr>
          <w:p w:rsidR="001A2169" w:rsidRDefault="001A2169" w:rsidP="00A14D41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SDT test: </w:t>
            </w:r>
            <w:r w:rsidR="0098489F">
              <w:rPr>
                <w:rFonts w:ascii="Times New Roman" w:hAnsi="Times New Roman"/>
                <w:sz w:val="26"/>
                <w:szCs w:val="26"/>
              </w:rPr>
              <w:t>xxx</w:t>
            </w:r>
          </w:p>
          <w:p w:rsidR="009A6E84" w:rsidRPr="006B12C5" w:rsidRDefault="009A6E84" w:rsidP="009A6E84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dung: </w:t>
            </w:r>
            <w:r w:rsidR="0098489F">
              <w:rPr>
                <w:rFonts w:ascii="Times New Roman" w:hAnsi="Times New Roman"/>
                <w:sz w:val="26"/>
                <w:szCs w:val="26"/>
              </w:rPr>
              <w:t>Xxx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nap1 </w:t>
            </w:r>
            <w:r w:rsidR="0098489F">
              <w:rPr>
                <w:rFonts w:ascii="Times New Roman" w:hAnsi="Times New Roman"/>
                <w:sz w:val="26"/>
                <w:szCs w:val="26"/>
              </w:rPr>
              <w:t>XYZ</w:t>
            </w:r>
          </w:p>
          <w:p w:rsidR="009A6E84" w:rsidRDefault="009A6E84" w:rsidP="009A6E84">
            <w:pPr>
              <w:spacing w:beforeLines="20" w:before="48" w:afterLines="20" w:after="48"/>
              <w:ind w:left="420" w:firstLine="0"/>
              <w:rPr>
                <w:rFonts w:ascii="Times New Roman" w:hAnsi="Times New Roman"/>
                <w:sz w:val="26"/>
                <w:szCs w:val="26"/>
              </w:rPr>
            </w:pPr>
          </w:p>
          <w:p w:rsidR="001A2169" w:rsidRPr="001A2169" w:rsidRDefault="001A2169" w:rsidP="009A6E84">
            <w:pPr>
              <w:spacing w:beforeLines="20" w:before="48" w:afterLines="20" w:after="48"/>
              <w:ind w:left="60"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7" w:type="dxa"/>
          </w:tcPr>
          <w:p w:rsidR="001A2169" w:rsidRPr="009A6E84" w:rsidRDefault="009A6E84" w:rsidP="009A6E84">
            <w:pPr>
              <w:pStyle w:val="ListParagraph"/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lastRenderedPageBreak/>
              <w:t>Nội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dung tin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nhắ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Noi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dung tin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nhan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vua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gui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lastRenderedPageBreak/>
              <w:t>khong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dung.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Vui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long lien he 9090 de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biet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 xml:space="preserve"> them chi 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tiet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>(200d/</w:t>
            </w:r>
            <w:proofErr w:type="spellStart"/>
            <w:r w:rsidRPr="009A6E84">
              <w:rPr>
                <w:rFonts w:ascii="Times New Roman" w:hAnsi="Times New Roman"/>
                <w:sz w:val="26"/>
                <w:szCs w:val="26"/>
              </w:rPr>
              <w:t>phut</w:t>
            </w:r>
            <w:proofErr w:type="spellEnd"/>
            <w:r w:rsidRPr="009A6E84"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  <w:tc>
          <w:tcPr>
            <w:tcW w:w="1170" w:type="dxa"/>
            <w:shd w:val="pct5" w:color="auto" w:fill="auto"/>
          </w:tcPr>
          <w:p w:rsidR="001A2169" w:rsidRDefault="001A2169" w:rsidP="00A14D41">
            <w:pPr>
              <w:spacing w:beforeLines="20" w:before="48" w:afterLines="20" w:after="48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P</w:t>
            </w:r>
          </w:p>
        </w:tc>
        <w:tc>
          <w:tcPr>
            <w:tcW w:w="1254" w:type="dxa"/>
          </w:tcPr>
          <w:p w:rsidR="001A2169" w:rsidRPr="0034192D" w:rsidRDefault="001A2169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A2169" w:rsidRPr="0034192D" w:rsidTr="00011643">
        <w:tc>
          <w:tcPr>
            <w:tcW w:w="709" w:type="dxa"/>
          </w:tcPr>
          <w:p w:rsidR="001A2169" w:rsidRPr="0034192D" w:rsidRDefault="001A2169" w:rsidP="00A14D41">
            <w:pPr>
              <w:numPr>
                <w:ilvl w:val="0"/>
                <w:numId w:val="37"/>
              </w:numPr>
              <w:spacing w:beforeLines="20" w:before="48" w:afterLines="20" w:after="4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7" w:type="dxa"/>
          </w:tcPr>
          <w:p w:rsidR="001A2169" w:rsidRDefault="008B4B99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980" w:type="dxa"/>
          </w:tcPr>
          <w:p w:rsidR="008B4B99" w:rsidRDefault="008B4B99" w:rsidP="00A14D41">
            <w:pPr>
              <w:spacing w:beforeLines="20" w:before="48" w:afterLines="20" w:after="48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4320" w:type="dxa"/>
          </w:tcPr>
          <w:p w:rsidR="008B4B99" w:rsidRDefault="008B4B99" w:rsidP="00A14D41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SDT test: </w:t>
            </w:r>
            <w:r w:rsidR="0098489F">
              <w:rPr>
                <w:rFonts w:ascii="Times New Roman" w:hAnsi="Times New Roman"/>
                <w:sz w:val="26"/>
                <w:szCs w:val="26"/>
              </w:rPr>
              <w:t>xxx</w:t>
            </w:r>
          </w:p>
          <w:p w:rsidR="006B12C5" w:rsidRPr="006B12C5" w:rsidRDefault="006B12C5" w:rsidP="00A14D41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dung: </w:t>
            </w:r>
            <w:r w:rsidR="0098489F">
              <w:rPr>
                <w:rFonts w:ascii="Times New Roman" w:hAnsi="Times New Roman"/>
                <w:sz w:val="26"/>
                <w:szCs w:val="26"/>
              </w:rPr>
              <w:t>Xxx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nap1 abc1</w:t>
            </w:r>
          </w:p>
          <w:p w:rsidR="001A2169" w:rsidRDefault="001A2169" w:rsidP="00A14D41">
            <w:pPr>
              <w:spacing w:beforeLines="20" w:before="48" w:afterLines="20" w:after="48"/>
              <w:ind w:left="420"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7" w:type="dxa"/>
          </w:tcPr>
          <w:p w:rsidR="001A2169" w:rsidRPr="009A6E84" w:rsidRDefault="009A6E84" w:rsidP="009A6E84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dung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nhắ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98489F">
              <w:t>XXX</w:t>
            </w:r>
          </w:p>
          <w:p w:rsidR="009A6E84" w:rsidRDefault="009A6E84" w:rsidP="009A6E84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TK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</w:p>
          <w:p w:rsidR="0098489F" w:rsidRDefault="0098489F" w:rsidP="009A6E84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CP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</w:t>
            </w:r>
          </w:p>
          <w:p w:rsidR="009A6E84" w:rsidRPr="009A6E84" w:rsidRDefault="009A6E84" w:rsidP="009A6E84">
            <w:pPr>
              <w:spacing w:beforeLines="20" w:before="48" w:afterLines="20" w:after="48"/>
              <w:ind w:left="420"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  <w:shd w:val="pct5" w:color="auto" w:fill="auto"/>
          </w:tcPr>
          <w:p w:rsidR="001A2169" w:rsidRDefault="006A24FD" w:rsidP="00A14D41">
            <w:pPr>
              <w:spacing w:beforeLines="20" w:before="48" w:afterLines="20" w:after="48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</w:t>
            </w:r>
          </w:p>
        </w:tc>
        <w:tc>
          <w:tcPr>
            <w:tcW w:w="1254" w:type="dxa"/>
          </w:tcPr>
          <w:p w:rsidR="001A2169" w:rsidRPr="0034192D" w:rsidRDefault="001A2169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064D5" w:rsidRPr="0034192D" w:rsidTr="00011643">
        <w:tc>
          <w:tcPr>
            <w:tcW w:w="709" w:type="dxa"/>
          </w:tcPr>
          <w:p w:rsidR="008064D5" w:rsidRPr="0034192D" w:rsidRDefault="008064D5" w:rsidP="00A14D41">
            <w:pPr>
              <w:numPr>
                <w:ilvl w:val="0"/>
                <w:numId w:val="37"/>
              </w:numPr>
              <w:spacing w:beforeLines="20" w:before="48" w:afterLines="20" w:after="4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7" w:type="dxa"/>
          </w:tcPr>
          <w:p w:rsidR="008064D5" w:rsidRDefault="008064D5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mệnh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D6962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 w:rsidR="00ED696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1000d</w:t>
            </w:r>
          </w:p>
          <w:p w:rsidR="008064D5" w:rsidRDefault="008064D5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8064D5" w:rsidRDefault="008064D5" w:rsidP="00A14D41">
            <w:pPr>
              <w:spacing w:beforeLines="20" w:before="48" w:afterLines="20" w:after="48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</w:p>
          <w:p w:rsidR="0098489F" w:rsidRDefault="0098489F" w:rsidP="00A14D41">
            <w:pPr>
              <w:spacing w:beforeLines="20" w:before="48" w:afterLines="20" w:after="48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4320" w:type="dxa"/>
          </w:tcPr>
          <w:p w:rsidR="008064D5" w:rsidRDefault="008064D5" w:rsidP="00A14D41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SDT test: </w:t>
            </w:r>
            <w:r w:rsidR="0098489F">
              <w:rPr>
                <w:rFonts w:ascii="Times New Roman" w:hAnsi="Times New Roman"/>
                <w:sz w:val="26"/>
                <w:szCs w:val="26"/>
              </w:rPr>
              <w:t>090XXX</w:t>
            </w:r>
          </w:p>
          <w:p w:rsidR="00A14D41" w:rsidRDefault="008064D5" w:rsidP="00A14D41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4D41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A14D41">
              <w:rPr>
                <w:rFonts w:ascii="Times New Roman" w:hAnsi="Times New Roman"/>
                <w:sz w:val="26"/>
                <w:szCs w:val="26"/>
              </w:rPr>
              <w:t xml:space="preserve"> dung</w:t>
            </w:r>
            <w:r w:rsidR="00A14D41" w:rsidRPr="00A14D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14D41" w:rsidRPr="00A14D41"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 w:rsidRPr="00A14D41"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:rsidR="00A14D41" w:rsidRDefault="0098489F" w:rsidP="00A14D41">
            <w:pPr>
              <w:spacing w:beforeLines="20" w:before="48" w:afterLines="20" w:after="48"/>
              <w:ind w:left="420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XXX</w:t>
            </w:r>
            <w:r w:rsidR="00A14D41" w:rsidRPr="00A14D41">
              <w:rPr>
                <w:rFonts w:ascii="Times New Roman" w:hAnsi="Times New Roman"/>
                <w:sz w:val="26"/>
                <w:szCs w:val="26"/>
              </w:rPr>
              <w:t xml:space="preserve"> NAP1 </w:t>
            </w:r>
            <w:r>
              <w:rPr>
                <w:rFonts w:ascii="Times New Roman" w:hAnsi="Times New Roman"/>
                <w:sz w:val="26"/>
                <w:szCs w:val="26"/>
              </w:rPr>
              <w:t>XYZ</w:t>
            </w:r>
            <w:r w:rsidR="00A14D41" w:rsidRPr="00A14D41">
              <w:rPr>
                <w:rFonts w:ascii="Times New Roman" w:hAnsi="Times New Roman"/>
                <w:sz w:val="26"/>
                <w:szCs w:val="26"/>
              </w:rPr>
              <w:t>8080</w:t>
            </w:r>
          </w:p>
          <w:p w:rsidR="00A14D41" w:rsidRDefault="0098489F" w:rsidP="00A14D41">
            <w:pPr>
              <w:spacing w:beforeLines="20" w:before="48" w:afterLines="20" w:after="48"/>
              <w:ind w:left="420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XXX</w:t>
            </w:r>
            <w:r w:rsidR="00A14D41" w:rsidRPr="00A14D41">
              <w:rPr>
                <w:rFonts w:ascii="Times New Roman" w:hAnsi="Times New Roman"/>
                <w:sz w:val="26"/>
                <w:szCs w:val="26"/>
              </w:rPr>
              <w:t xml:space="preserve"> TAI1 </w:t>
            </w:r>
            <w:r>
              <w:rPr>
                <w:rFonts w:ascii="Times New Roman" w:hAnsi="Times New Roman"/>
                <w:sz w:val="26"/>
                <w:szCs w:val="26"/>
              </w:rPr>
              <w:t>XYZ</w:t>
            </w:r>
            <w:r w:rsidR="00A14D41" w:rsidRPr="00A14D41">
              <w:rPr>
                <w:rFonts w:ascii="Times New Roman" w:hAnsi="Times New Roman"/>
                <w:sz w:val="26"/>
                <w:szCs w:val="26"/>
              </w:rPr>
              <w:t>8080</w:t>
            </w:r>
          </w:p>
          <w:p w:rsidR="008064D5" w:rsidRPr="00EB670B" w:rsidRDefault="008064D5" w:rsidP="00EB670B">
            <w:pPr>
              <w:spacing w:beforeLines="20" w:before="48" w:afterLines="20" w:after="48"/>
              <w:ind w:left="420" w:firstLine="0"/>
              <w:jc w:val="left"/>
            </w:pPr>
          </w:p>
        </w:tc>
        <w:tc>
          <w:tcPr>
            <w:tcW w:w="2517" w:type="dxa"/>
          </w:tcPr>
          <w:p w:rsidR="008064D5" w:rsidRDefault="0098489F" w:rsidP="0098489F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xxx</w:t>
            </w:r>
          </w:p>
        </w:tc>
        <w:tc>
          <w:tcPr>
            <w:tcW w:w="1170" w:type="dxa"/>
            <w:shd w:val="pct5" w:color="auto" w:fill="auto"/>
          </w:tcPr>
          <w:p w:rsidR="008064D5" w:rsidRDefault="008064D5" w:rsidP="00A14D41">
            <w:pPr>
              <w:spacing w:beforeLines="20" w:before="48" w:afterLines="20" w:after="48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</w:t>
            </w:r>
          </w:p>
        </w:tc>
        <w:tc>
          <w:tcPr>
            <w:tcW w:w="1254" w:type="dxa"/>
          </w:tcPr>
          <w:p w:rsidR="008064D5" w:rsidRPr="0034192D" w:rsidRDefault="008064D5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D6962" w:rsidRPr="0034192D" w:rsidTr="00011643">
        <w:tc>
          <w:tcPr>
            <w:tcW w:w="709" w:type="dxa"/>
          </w:tcPr>
          <w:p w:rsidR="00ED6962" w:rsidRPr="0034192D" w:rsidRDefault="00ED6962" w:rsidP="00A14D41">
            <w:pPr>
              <w:numPr>
                <w:ilvl w:val="0"/>
                <w:numId w:val="37"/>
              </w:numPr>
              <w:spacing w:beforeLines="20" w:before="48" w:afterLines="20" w:after="4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7" w:type="dxa"/>
          </w:tcPr>
          <w:p w:rsidR="00ED6962" w:rsidRDefault="00ED6962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mệnh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2000d</w:t>
            </w:r>
          </w:p>
          <w:p w:rsidR="00ED6962" w:rsidRDefault="00ED6962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ED6962" w:rsidRDefault="0098489F" w:rsidP="00A14D41">
            <w:pPr>
              <w:spacing w:beforeLines="20" w:before="48" w:afterLines="20" w:after="48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xxxx</w:t>
            </w:r>
            <w:proofErr w:type="spellEnd"/>
          </w:p>
        </w:tc>
        <w:tc>
          <w:tcPr>
            <w:tcW w:w="4320" w:type="dxa"/>
          </w:tcPr>
          <w:p w:rsidR="00A14D41" w:rsidRDefault="00A14D41" w:rsidP="00A14D41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SDT test: </w:t>
            </w:r>
            <w:r w:rsidR="0098489F">
              <w:rPr>
                <w:rFonts w:ascii="Times New Roman" w:hAnsi="Times New Roman"/>
                <w:sz w:val="26"/>
                <w:szCs w:val="26"/>
              </w:rPr>
              <w:t>090XXX</w:t>
            </w:r>
          </w:p>
          <w:p w:rsidR="00A14D41" w:rsidRDefault="00A14D41" w:rsidP="00A14D41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4D41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A14D41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A14D41"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 w:rsidRPr="00A14D41"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:rsidR="00A14D41" w:rsidRDefault="0098489F" w:rsidP="00A14D41">
            <w:pPr>
              <w:spacing w:beforeLines="20" w:before="48" w:afterLines="20" w:after="48"/>
              <w:ind w:left="420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XXX</w:t>
            </w:r>
            <w:r w:rsidR="00A14D41">
              <w:rPr>
                <w:rFonts w:ascii="Times New Roman" w:hAnsi="Times New Roman"/>
                <w:sz w:val="26"/>
                <w:szCs w:val="26"/>
              </w:rPr>
              <w:t xml:space="preserve"> NAP2</w:t>
            </w:r>
            <w:r w:rsidR="00A14D41" w:rsidRPr="00A14D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XYZ</w:t>
            </w:r>
            <w:r w:rsidR="00A14D41" w:rsidRPr="00A14D41">
              <w:rPr>
                <w:rFonts w:ascii="Times New Roman" w:hAnsi="Times New Roman"/>
                <w:sz w:val="26"/>
                <w:szCs w:val="26"/>
              </w:rPr>
              <w:t>8080</w:t>
            </w:r>
          </w:p>
          <w:p w:rsidR="00A14D41" w:rsidRDefault="0098489F" w:rsidP="00A14D41">
            <w:pPr>
              <w:spacing w:beforeLines="20" w:before="48" w:afterLines="20" w:after="48"/>
              <w:ind w:left="420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XXX</w:t>
            </w:r>
            <w:r w:rsidR="00A14D41">
              <w:rPr>
                <w:rFonts w:ascii="Times New Roman" w:hAnsi="Times New Roman"/>
                <w:sz w:val="26"/>
                <w:szCs w:val="26"/>
              </w:rPr>
              <w:t xml:space="preserve"> TAI2</w:t>
            </w:r>
            <w:r w:rsidR="00A14D41" w:rsidRPr="00A14D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XYZ</w:t>
            </w:r>
            <w:r w:rsidR="00A14D41" w:rsidRPr="00A14D41">
              <w:rPr>
                <w:rFonts w:ascii="Times New Roman" w:hAnsi="Times New Roman"/>
                <w:sz w:val="26"/>
                <w:szCs w:val="26"/>
              </w:rPr>
              <w:t>8080</w:t>
            </w:r>
          </w:p>
          <w:p w:rsidR="00ED6962" w:rsidRDefault="00ED6962" w:rsidP="0098489F">
            <w:pPr>
              <w:spacing w:beforeLines="20" w:before="48" w:afterLines="20" w:after="48"/>
              <w:ind w:left="420"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7" w:type="dxa"/>
          </w:tcPr>
          <w:p w:rsidR="00ED6962" w:rsidRDefault="0098489F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xxx</w:t>
            </w:r>
          </w:p>
        </w:tc>
        <w:tc>
          <w:tcPr>
            <w:tcW w:w="1170" w:type="dxa"/>
            <w:shd w:val="pct5" w:color="auto" w:fill="auto"/>
          </w:tcPr>
          <w:p w:rsidR="00ED6962" w:rsidRDefault="00ED6962" w:rsidP="00A14D41">
            <w:pPr>
              <w:spacing w:beforeLines="20" w:before="48" w:afterLines="20" w:after="48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</w:t>
            </w:r>
          </w:p>
        </w:tc>
        <w:tc>
          <w:tcPr>
            <w:tcW w:w="1254" w:type="dxa"/>
          </w:tcPr>
          <w:p w:rsidR="00ED6962" w:rsidRPr="0034192D" w:rsidRDefault="00ED6962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E7361" w:rsidRPr="0034192D" w:rsidTr="00011643">
        <w:tc>
          <w:tcPr>
            <w:tcW w:w="709" w:type="dxa"/>
          </w:tcPr>
          <w:p w:rsidR="001E7361" w:rsidRPr="0034192D" w:rsidRDefault="001E7361" w:rsidP="00A14D41">
            <w:pPr>
              <w:numPr>
                <w:ilvl w:val="0"/>
                <w:numId w:val="37"/>
              </w:numPr>
              <w:spacing w:beforeLines="20" w:before="48" w:afterLines="20" w:after="4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7" w:type="dxa"/>
          </w:tcPr>
          <w:p w:rsidR="001E7361" w:rsidRDefault="001E7361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mệnh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3000d</w:t>
            </w:r>
          </w:p>
          <w:p w:rsidR="001E7361" w:rsidRDefault="001E7361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1E7361" w:rsidRDefault="0098489F" w:rsidP="00A14D41">
            <w:pPr>
              <w:spacing w:beforeLines="20" w:before="48" w:afterLines="20" w:after="48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xxx</w:t>
            </w:r>
          </w:p>
        </w:tc>
        <w:tc>
          <w:tcPr>
            <w:tcW w:w="4320" w:type="dxa"/>
          </w:tcPr>
          <w:p w:rsidR="00A14D41" w:rsidRDefault="00A14D41" w:rsidP="00A14D41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SDT test: </w:t>
            </w:r>
            <w:r w:rsidR="0098489F">
              <w:rPr>
                <w:rFonts w:ascii="Times New Roman" w:hAnsi="Times New Roman"/>
                <w:sz w:val="26"/>
                <w:szCs w:val="26"/>
              </w:rPr>
              <w:t>090XXX</w:t>
            </w:r>
          </w:p>
          <w:p w:rsidR="00A14D41" w:rsidRDefault="00A14D41" w:rsidP="00A14D41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4D41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A14D41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A14D41"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 w:rsidRPr="00A14D41"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:rsidR="00A14D41" w:rsidRDefault="0098489F" w:rsidP="00A14D41">
            <w:pPr>
              <w:spacing w:beforeLines="20" w:before="48" w:afterLines="20" w:after="48"/>
              <w:ind w:left="420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XXX</w:t>
            </w:r>
            <w:r w:rsidR="00A14D41">
              <w:rPr>
                <w:rFonts w:ascii="Times New Roman" w:hAnsi="Times New Roman"/>
                <w:sz w:val="26"/>
                <w:szCs w:val="26"/>
              </w:rPr>
              <w:t xml:space="preserve"> NAP3</w:t>
            </w:r>
            <w:r w:rsidR="00A14D41" w:rsidRPr="00A14D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XYZ</w:t>
            </w:r>
            <w:r w:rsidR="00A14D41" w:rsidRPr="00A14D41">
              <w:rPr>
                <w:rFonts w:ascii="Times New Roman" w:hAnsi="Times New Roman"/>
                <w:sz w:val="26"/>
                <w:szCs w:val="26"/>
              </w:rPr>
              <w:t>8080</w:t>
            </w:r>
          </w:p>
          <w:p w:rsidR="00A14D41" w:rsidRDefault="0098489F" w:rsidP="00A14D41">
            <w:pPr>
              <w:spacing w:beforeLines="20" w:before="48" w:afterLines="20" w:after="48"/>
              <w:ind w:left="420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XXX</w:t>
            </w:r>
            <w:r w:rsidR="00A14D41">
              <w:rPr>
                <w:rFonts w:ascii="Times New Roman" w:hAnsi="Times New Roman"/>
                <w:sz w:val="26"/>
                <w:szCs w:val="26"/>
              </w:rPr>
              <w:t xml:space="preserve"> TAI3</w:t>
            </w:r>
            <w:r w:rsidR="00A14D41" w:rsidRPr="00A14D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XYZ</w:t>
            </w:r>
            <w:r w:rsidR="00A14D41" w:rsidRPr="00A14D41">
              <w:rPr>
                <w:rFonts w:ascii="Times New Roman" w:hAnsi="Times New Roman"/>
                <w:sz w:val="26"/>
                <w:szCs w:val="26"/>
              </w:rPr>
              <w:t>8080</w:t>
            </w:r>
          </w:p>
          <w:p w:rsidR="001E7361" w:rsidRDefault="001E7361" w:rsidP="0098489F">
            <w:pPr>
              <w:spacing w:beforeLines="20" w:before="48" w:afterLines="20" w:after="48"/>
              <w:ind w:left="420"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7" w:type="dxa"/>
          </w:tcPr>
          <w:p w:rsidR="001E7361" w:rsidRDefault="0098489F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xxx</w:t>
            </w:r>
          </w:p>
        </w:tc>
        <w:tc>
          <w:tcPr>
            <w:tcW w:w="1170" w:type="dxa"/>
            <w:shd w:val="pct5" w:color="auto" w:fill="auto"/>
          </w:tcPr>
          <w:p w:rsidR="001E7361" w:rsidRDefault="001E7361" w:rsidP="00A14D41">
            <w:pPr>
              <w:spacing w:beforeLines="20" w:before="48" w:afterLines="20" w:after="48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</w:t>
            </w:r>
          </w:p>
        </w:tc>
        <w:tc>
          <w:tcPr>
            <w:tcW w:w="1254" w:type="dxa"/>
          </w:tcPr>
          <w:p w:rsidR="001E7361" w:rsidRPr="0034192D" w:rsidRDefault="001E7361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5204" w:rsidRPr="0034192D" w:rsidTr="00011643">
        <w:tc>
          <w:tcPr>
            <w:tcW w:w="709" w:type="dxa"/>
          </w:tcPr>
          <w:p w:rsidR="00415204" w:rsidRPr="0034192D" w:rsidRDefault="00415204" w:rsidP="00A14D41">
            <w:pPr>
              <w:numPr>
                <w:ilvl w:val="0"/>
                <w:numId w:val="37"/>
              </w:numPr>
              <w:spacing w:beforeLines="20" w:before="48" w:afterLines="20" w:after="4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7" w:type="dxa"/>
          </w:tcPr>
          <w:p w:rsidR="00415204" w:rsidRDefault="00415204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mệnh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15000d</w:t>
            </w:r>
          </w:p>
          <w:p w:rsidR="00415204" w:rsidRDefault="00415204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415204" w:rsidRDefault="0098489F" w:rsidP="00A14D41">
            <w:pPr>
              <w:spacing w:beforeLines="20" w:before="48" w:afterLines="20" w:after="48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xxx</w:t>
            </w:r>
          </w:p>
        </w:tc>
        <w:tc>
          <w:tcPr>
            <w:tcW w:w="4320" w:type="dxa"/>
          </w:tcPr>
          <w:p w:rsidR="006174A3" w:rsidRDefault="006174A3" w:rsidP="006174A3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SDT test: </w:t>
            </w:r>
            <w:r w:rsidR="0098489F">
              <w:rPr>
                <w:rFonts w:ascii="Times New Roman" w:hAnsi="Times New Roman"/>
                <w:sz w:val="26"/>
                <w:szCs w:val="26"/>
              </w:rPr>
              <w:t>090XXX</w:t>
            </w:r>
          </w:p>
          <w:p w:rsidR="006174A3" w:rsidRDefault="006174A3" w:rsidP="006174A3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4D41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A14D41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A14D41"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 w:rsidRPr="00A14D41"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:rsidR="006174A3" w:rsidRDefault="0098489F" w:rsidP="006174A3">
            <w:pPr>
              <w:spacing w:beforeLines="20" w:before="48" w:afterLines="20" w:after="48"/>
              <w:ind w:left="420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XXX</w:t>
            </w:r>
            <w:r w:rsidR="006174A3">
              <w:rPr>
                <w:rFonts w:ascii="Times New Roman" w:hAnsi="Times New Roman"/>
                <w:sz w:val="26"/>
                <w:szCs w:val="26"/>
              </w:rPr>
              <w:t xml:space="preserve"> NAP15</w:t>
            </w:r>
            <w:r w:rsidR="006174A3" w:rsidRPr="00A14D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XYZ</w:t>
            </w:r>
            <w:r w:rsidR="006174A3" w:rsidRPr="00A14D41">
              <w:rPr>
                <w:rFonts w:ascii="Times New Roman" w:hAnsi="Times New Roman"/>
                <w:sz w:val="26"/>
                <w:szCs w:val="26"/>
              </w:rPr>
              <w:t>8080</w:t>
            </w:r>
          </w:p>
          <w:p w:rsidR="006174A3" w:rsidRDefault="0098489F" w:rsidP="006174A3">
            <w:pPr>
              <w:spacing w:beforeLines="20" w:before="48" w:afterLines="20" w:after="48"/>
              <w:ind w:left="420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XXX</w:t>
            </w:r>
            <w:r w:rsidR="006174A3">
              <w:rPr>
                <w:rFonts w:ascii="Times New Roman" w:hAnsi="Times New Roman"/>
                <w:sz w:val="26"/>
                <w:szCs w:val="26"/>
              </w:rPr>
              <w:t xml:space="preserve"> TAI15</w:t>
            </w:r>
            <w:r w:rsidR="006174A3" w:rsidRPr="00A14D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XYZ</w:t>
            </w:r>
            <w:r w:rsidR="006174A3" w:rsidRPr="00A14D41">
              <w:rPr>
                <w:rFonts w:ascii="Times New Roman" w:hAnsi="Times New Roman"/>
                <w:sz w:val="26"/>
                <w:szCs w:val="26"/>
              </w:rPr>
              <w:t>8080</w:t>
            </w:r>
          </w:p>
          <w:p w:rsidR="006174A3" w:rsidRDefault="006174A3" w:rsidP="006174A3">
            <w:pPr>
              <w:numPr>
                <w:ilvl w:val="0"/>
                <w:numId w:val="38"/>
              </w:numPr>
              <w:spacing w:beforeLines="20" w:before="48" w:afterLines="20" w:after="48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4D41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A14D41">
              <w:rPr>
                <w:rFonts w:ascii="Times New Roman" w:hAnsi="Times New Roman"/>
                <w:sz w:val="26"/>
                <w:szCs w:val="26"/>
              </w:rPr>
              <w:t xml:space="preserve"> dung tin </w:t>
            </w:r>
            <w:proofErr w:type="spellStart"/>
            <w:r w:rsidRPr="00A14D41">
              <w:rPr>
                <w:rFonts w:ascii="Times New Roman" w:hAnsi="Times New Roman"/>
                <w:sz w:val="26"/>
                <w:szCs w:val="26"/>
              </w:rPr>
              <w:t>nhắ</w:t>
            </w:r>
            <w:proofErr w:type="spellEnd"/>
            <w:r w:rsidRPr="00A14D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4D41"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 w:rsidRPr="00A14D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4D41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A14D41"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415204" w:rsidRDefault="00415204" w:rsidP="0098489F">
            <w:pPr>
              <w:spacing w:beforeLines="20" w:before="48" w:afterLines="20" w:after="48"/>
              <w:ind w:left="420"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7" w:type="dxa"/>
          </w:tcPr>
          <w:p w:rsidR="00415204" w:rsidRDefault="0098489F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xxx</w:t>
            </w:r>
          </w:p>
        </w:tc>
        <w:tc>
          <w:tcPr>
            <w:tcW w:w="1170" w:type="dxa"/>
            <w:shd w:val="pct5" w:color="auto" w:fill="auto"/>
          </w:tcPr>
          <w:p w:rsidR="00415204" w:rsidRDefault="00415204" w:rsidP="00A14D41">
            <w:pPr>
              <w:spacing w:beforeLines="20" w:before="48" w:afterLines="20" w:after="48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</w:t>
            </w:r>
          </w:p>
        </w:tc>
        <w:tc>
          <w:tcPr>
            <w:tcW w:w="1254" w:type="dxa"/>
          </w:tcPr>
          <w:p w:rsidR="00415204" w:rsidRPr="0034192D" w:rsidRDefault="00415204" w:rsidP="00A14D41">
            <w:pPr>
              <w:spacing w:beforeLines="20" w:before="48" w:afterLines="20" w:after="48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DF6BE8" w:rsidRPr="0034192D" w:rsidRDefault="00DF6BE8" w:rsidP="00DF6BE8">
      <w:pPr>
        <w:pStyle w:val="Heading1"/>
        <w:widowControl/>
        <w:tabs>
          <w:tab w:val="clear" w:pos="1152"/>
          <w:tab w:val="left" w:pos="567"/>
        </w:tabs>
        <w:ind w:left="0" w:firstLine="0"/>
        <w:jc w:val="left"/>
        <w:rPr>
          <w:rFonts w:ascii="Times New Roman" w:hAnsi="Times New Roman" w:cs="Times New Roman"/>
          <w:sz w:val="26"/>
          <w:szCs w:val="26"/>
        </w:rPr>
      </w:pPr>
      <w:bookmarkStart w:id="7" w:name="_Toc286909223"/>
      <w:bookmarkStart w:id="8" w:name="_Toc391295309"/>
      <w:r w:rsidRPr="0034192D">
        <w:rPr>
          <w:rFonts w:ascii="Times New Roman" w:eastAsia="SimSun" w:hAnsi="Times New Roman" w:cs="Times New Roman"/>
          <w:noProof/>
          <w:color w:val="auto"/>
          <w:sz w:val="26"/>
          <w:szCs w:val="26"/>
        </w:rPr>
        <w:t>TỔNG KẾT ĐÁNH GIÁ KẾT QUẢ TEST</w:t>
      </w:r>
      <w:bookmarkEnd w:id="7"/>
      <w:bookmarkEnd w:id="8"/>
    </w:p>
    <w:tbl>
      <w:tblPr>
        <w:tblpPr w:leftFromText="180" w:rightFromText="180" w:vertAnchor="text" w:tblpX="25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3705"/>
        <w:gridCol w:w="4091"/>
      </w:tblGrid>
      <w:tr w:rsidR="00F21C69" w:rsidRPr="0034192D" w:rsidTr="00011643">
        <w:tc>
          <w:tcPr>
            <w:tcW w:w="4503" w:type="dxa"/>
            <w:shd w:val="clear" w:color="auto" w:fill="C0C0C0"/>
          </w:tcPr>
          <w:p w:rsidR="00F21C69" w:rsidRPr="0034192D" w:rsidRDefault="00D80774" w:rsidP="00011643">
            <w:pPr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Tổng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hợ</w:t>
            </w:r>
            <w:r w:rsidR="00CD48AD" w:rsidRPr="0034192D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p</w:t>
            </w:r>
            <w:proofErr w:type="spellEnd"/>
          </w:p>
        </w:tc>
        <w:tc>
          <w:tcPr>
            <w:tcW w:w="3705" w:type="dxa"/>
            <w:shd w:val="clear" w:color="auto" w:fill="C0C0C0"/>
          </w:tcPr>
          <w:p w:rsidR="00F21C69" w:rsidRPr="0034192D" w:rsidRDefault="00F21C69" w:rsidP="00011643">
            <w:pPr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Số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lượng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4091" w:type="dxa"/>
            <w:shd w:val="clear" w:color="auto" w:fill="C0C0C0"/>
          </w:tcPr>
          <w:p w:rsidR="00F21C69" w:rsidRPr="0034192D" w:rsidRDefault="00F21C69" w:rsidP="00011643">
            <w:pPr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Tỉ</w:t>
            </w:r>
            <w:proofErr w:type="spellEnd"/>
            <w:r w:rsidRPr="0034192D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lệ</w:t>
            </w:r>
            <w:proofErr w:type="spellEnd"/>
            <w:r w:rsidR="00E37D06" w:rsidRPr="0034192D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(%)</w:t>
            </w:r>
          </w:p>
        </w:tc>
      </w:tr>
      <w:tr w:rsidR="00F21C69" w:rsidRPr="0034192D" w:rsidTr="00011643">
        <w:tc>
          <w:tcPr>
            <w:tcW w:w="4503" w:type="dxa"/>
          </w:tcPr>
          <w:p w:rsidR="00F21C69" w:rsidRPr="0034192D" w:rsidRDefault="00F21C69" w:rsidP="00011643">
            <w:pPr>
              <w:ind w:firstLine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Tổng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số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tình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huống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kiểm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tra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Pass</w:t>
            </w:r>
          </w:p>
        </w:tc>
        <w:tc>
          <w:tcPr>
            <w:tcW w:w="3705" w:type="dxa"/>
          </w:tcPr>
          <w:p w:rsidR="00F21C69" w:rsidRPr="0034192D" w:rsidRDefault="00F21C69" w:rsidP="00011643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</w:tc>
        <w:tc>
          <w:tcPr>
            <w:tcW w:w="4091" w:type="dxa"/>
          </w:tcPr>
          <w:p w:rsidR="00F21C69" w:rsidRPr="0034192D" w:rsidRDefault="00F21C69" w:rsidP="00011643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</w:tc>
      </w:tr>
      <w:tr w:rsidR="00F21C69" w:rsidRPr="0034192D" w:rsidTr="00011643">
        <w:tc>
          <w:tcPr>
            <w:tcW w:w="4503" w:type="dxa"/>
          </w:tcPr>
          <w:p w:rsidR="00F21C69" w:rsidRPr="0034192D" w:rsidRDefault="00F21C69" w:rsidP="00011643">
            <w:pPr>
              <w:ind w:firstLine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Tổng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số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tình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huống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kiểm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tra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Fail</w:t>
            </w:r>
          </w:p>
        </w:tc>
        <w:tc>
          <w:tcPr>
            <w:tcW w:w="3705" w:type="dxa"/>
          </w:tcPr>
          <w:p w:rsidR="00F21C69" w:rsidRPr="0034192D" w:rsidRDefault="00F21C69" w:rsidP="00011643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</w:tc>
        <w:tc>
          <w:tcPr>
            <w:tcW w:w="4091" w:type="dxa"/>
          </w:tcPr>
          <w:p w:rsidR="00F21C69" w:rsidRPr="0034192D" w:rsidRDefault="00F21C69" w:rsidP="00011643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</w:tc>
      </w:tr>
      <w:tr w:rsidR="00F21C69" w:rsidRPr="0034192D" w:rsidTr="00011643">
        <w:tc>
          <w:tcPr>
            <w:tcW w:w="4503" w:type="dxa"/>
          </w:tcPr>
          <w:p w:rsidR="00F21C69" w:rsidRPr="0034192D" w:rsidRDefault="00F21C69" w:rsidP="00011643">
            <w:pPr>
              <w:ind w:firstLine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Tổng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số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tình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huống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kiểm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tra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Untested</w:t>
            </w:r>
          </w:p>
        </w:tc>
        <w:tc>
          <w:tcPr>
            <w:tcW w:w="3705" w:type="dxa"/>
          </w:tcPr>
          <w:p w:rsidR="00F21C69" w:rsidRPr="0034192D" w:rsidRDefault="00F21C69" w:rsidP="00011643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</w:tc>
        <w:tc>
          <w:tcPr>
            <w:tcW w:w="4091" w:type="dxa"/>
          </w:tcPr>
          <w:p w:rsidR="00F21C69" w:rsidRPr="0034192D" w:rsidRDefault="00F21C69" w:rsidP="00011643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</w:tc>
      </w:tr>
      <w:tr w:rsidR="00F21C69" w:rsidRPr="0034192D" w:rsidTr="00011643">
        <w:tc>
          <w:tcPr>
            <w:tcW w:w="4503" w:type="dxa"/>
          </w:tcPr>
          <w:p w:rsidR="00F21C69" w:rsidRPr="0034192D" w:rsidRDefault="00F21C69" w:rsidP="00011643">
            <w:pPr>
              <w:ind w:firstLine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lastRenderedPageBreak/>
              <w:t>Tổng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số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tình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huống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kiểm</w:t>
            </w:r>
            <w:proofErr w:type="spellEnd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4192D">
              <w:rPr>
                <w:rFonts w:ascii="Times New Roman" w:hAnsi="Times New Roman"/>
                <w:sz w:val="26"/>
                <w:szCs w:val="26"/>
                <w:lang w:eastAsia="ja-JP"/>
              </w:rPr>
              <w:t>tra</w:t>
            </w:r>
            <w:proofErr w:type="spellEnd"/>
          </w:p>
        </w:tc>
        <w:tc>
          <w:tcPr>
            <w:tcW w:w="3705" w:type="dxa"/>
          </w:tcPr>
          <w:p w:rsidR="00F21C69" w:rsidRPr="0034192D" w:rsidRDefault="00F21C69" w:rsidP="00011643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</w:tc>
        <w:tc>
          <w:tcPr>
            <w:tcW w:w="4091" w:type="dxa"/>
          </w:tcPr>
          <w:p w:rsidR="00F21C69" w:rsidRPr="0034192D" w:rsidRDefault="00F21C69" w:rsidP="00011643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</w:tc>
      </w:tr>
    </w:tbl>
    <w:p w:rsidR="00B95667" w:rsidRPr="0034192D" w:rsidRDefault="00B95667" w:rsidP="00B95667">
      <w:pPr>
        <w:ind w:firstLine="0"/>
        <w:rPr>
          <w:rFonts w:ascii="Times New Roman" w:eastAsia="SimSun" w:hAnsi="Times New Roman"/>
          <w:i/>
          <w:sz w:val="26"/>
          <w:szCs w:val="26"/>
        </w:rPr>
      </w:pPr>
    </w:p>
    <w:p w:rsidR="00B95667" w:rsidRPr="0034192D" w:rsidRDefault="00B95667" w:rsidP="00B95667">
      <w:pPr>
        <w:ind w:firstLine="0"/>
        <w:rPr>
          <w:rFonts w:ascii="Times New Roman" w:eastAsia="SimSun" w:hAnsi="Times New Roman"/>
          <w:i/>
          <w:sz w:val="26"/>
          <w:szCs w:val="26"/>
        </w:rPr>
      </w:pPr>
    </w:p>
    <w:p w:rsidR="00B95667" w:rsidRPr="0034192D" w:rsidRDefault="00B95667" w:rsidP="00B95667">
      <w:pPr>
        <w:ind w:firstLine="0"/>
        <w:rPr>
          <w:rFonts w:ascii="Times New Roman" w:eastAsia="SimSun" w:hAnsi="Times New Roman"/>
          <w:i/>
          <w:sz w:val="26"/>
          <w:szCs w:val="26"/>
        </w:rPr>
      </w:pPr>
    </w:p>
    <w:p w:rsidR="00B95667" w:rsidRPr="0034192D" w:rsidRDefault="00B95667" w:rsidP="00B95667">
      <w:pPr>
        <w:ind w:firstLine="0"/>
        <w:rPr>
          <w:rFonts w:ascii="Times New Roman" w:eastAsia="SimSun" w:hAnsi="Times New Roman"/>
          <w:i/>
          <w:sz w:val="26"/>
          <w:szCs w:val="26"/>
        </w:rPr>
      </w:pPr>
    </w:p>
    <w:p w:rsidR="00B95667" w:rsidRPr="0034192D" w:rsidRDefault="00B95667" w:rsidP="00B95667">
      <w:pPr>
        <w:ind w:firstLine="0"/>
        <w:rPr>
          <w:rFonts w:ascii="Times New Roman" w:eastAsia="SimSun" w:hAnsi="Times New Roman"/>
          <w:i/>
          <w:sz w:val="26"/>
          <w:szCs w:val="26"/>
        </w:rPr>
      </w:pPr>
    </w:p>
    <w:p w:rsidR="00B95667" w:rsidRPr="0034192D" w:rsidRDefault="00B95667" w:rsidP="00B95667">
      <w:pPr>
        <w:ind w:firstLine="0"/>
        <w:rPr>
          <w:rFonts w:ascii="Times New Roman" w:eastAsia="SimSun" w:hAnsi="Times New Roman"/>
          <w:i/>
          <w:sz w:val="26"/>
          <w:szCs w:val="26"/>
        </w:rPr>
      </w:pPr>
    </w:p>
    <w:p w:rsidR="00627C2B" w:rsidRPr="0034192D" w:rsidRDefault="00627C2B" w:rsidP="00722038">
      <w:pPr>
        <w:ind w:firstLine="0"/>
        <w:rPr>
          <w:rFonts w:ascii="Times New Roman" w:eastAsia="SimSun" w:hAnsi="Times New Roman"/>
          <w:sz w:val="26"/>
          <w:szCs w:val="26"/>
          <w:lang w:eastAsia="ja-JP"/>
        </w:rPr>
      </w:pPr>
    </w:p>
    <w:sectPr w:rsidR="00627C2B" w:rsidRPr="0034192D" w:rsidSect="00011643">
      <w:headerReference w:type="default" r:id="rId9"/>
      <w:footerReference w:type="default" r:id="rId10"/>
      <w:pgSz w:w="16840" w:h="11907" w:orient="landscape" w:code="9"/>
      <w:pgMar w:top="851" w:right="851" w:bottom="851" w:left="851" w:header="454" w:footer="454" w:gutter="851"/>
      <w:pgBorders w:display="firstPage">
        <w:top w:val="thinThickSmallGap" w:sz="12" w:space="1" w:color="auto"/>
        <w:left w:val="thinThickSmallGap" w:sz="12" w:space="4" w:color="auto"/>
        <w:bottom w:val="thickThinSmallGap" w:sz="12" w:space="1" w:color="auto"/>
        <w:right w:val="thickThinSmallGap" w:sz="12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3B9" w:rsidRDefault="00C473B9">
      <w:r>
        <w:separator/>
      </w:r>
    </w:p>
  </w:endnote>
  <w:endnote w:type="continuationSeparator" w:id="0">
    <w:p w:rsidR="00C473B9" w:rsidRDefault="00C47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.VnArabia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8CE" w:rsidRPr="00704F9C" w:rsidRDefault="000633B1" w:rsidP="00722038">
    <w:pPr>
      <w:pStyle w:val="Footer"/>
      <w:framePr w:wrap="around" w:vAnchor="text" w:hAnchor="margin" w:xAlign="right" w:y="1"/>
      <w:ind w:firstLine="0"/>
      <w:rPr>
        <w:rStyle w:val="PageNumber"/>
        <w:rFonts w:ascii="Times New Roman" w:hAnsi="Times New Roman"/>
        <w:sz w:val="24"/>
      </w:rPr>
    </w:pPr>
    <w:r w:rsidRPr="00704F9C">
      <w:rPr>
        <w:rStyle w:val="PageNumber"/>
        <w:rFonts w:ascii="Times New Roman" w:hAnsi="Times New Roman"/>
        <w:sz w:val="24"/>
      </w:rPr>
      <w:fldChar w:fldCharType="begin"/>
    </w:r>
    <w:r w:rsidR="00F708CE" w:rsidRPr="00704F9C">
      <w:rPr>
        <w:rStyle w:val="PageNumber"/>
        <w:rFonts w:ascii="Times New Roman" w:hAnsi="Times New Roman"/>
        <w:sz w:val="24"/>
      </w:rPr>
      <w:instrText xml:space="preserve">PAGE  </w:instrText>
    </w:r>
    <w:r w:rsidRPr="00704F9C">
      <w:rPr>
        <w:rStyle w:val="PageNumber"/>
        <w:rFonts w:ascii="Times New Roman" w:hAnsi="Times New Roman"/>
        <w:sz w:val="24"/>
      </w:rPr>
      <w:fldChar w:fldCharType="separate"/>
    </w:r>
    <w:r w:rsidR="00605AD8">
      <w:rPr>
        <w:rStyle w:val="PageNumber"/>
        <w:rFonts w:ascii="Times New Roman" w:hAnsi="Times New Roman"/>
        <w:noProof/>
        <w:sz w:val="24"/>
      </w:rPr>
      <w:t>1</w:t>
    </w:r>
    <w:r w:rsidRPr="00704F9C">
      <w:rPr>
        <w:rStyle w:val="PageNumber"/>
        <w:rFonts w:ascii="Times New Roman" w:hAnsi="Times New Roman"/>
        <w:sz w:val="24"/>
      </w:rPr>
      <w:fldChar w:fldCharType="end"/>
    </w:r>
  </w:p>
  <w:p w:rsidR="00F708CE" w:rsidRDefault="00F708CE" w:rsidP="00BC2442">
    <w:pPr>
      <w:pStyle w:val="Footer"/>
      <w:tabs>
        <w:tab w:val="clear" w:pos="4320"/>
        <w:tab w:val="clear" w:pos="8640"/>
        <w:tab w:val="center" w:pos="4140"/>
        <w:tab w:val="left" w:pos="9360"/>
      </w:tabs>
      <w:spacing w:before="120"/>
      <w:ind w:right="360" w:firstLine="2160"/>
      <w:jc w:val="center"/>
      <w:rPr>
        <w:rFonts w:ascii="Verdana" w:hAnsi="Verdana" w:cs="Arial"/>
        <w:b/>
        <w:i/>
        <w:color w:val="8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3B9" w:rsidRDefault="00C473B9">
      <w:r>
        <w:separator/>
      </w:r>
    </w:p>
  </w:footnote>
  <w:footnote w:type="continuationSeparator" w:id="0">
    <w:p w:rsidR="00C473B9" w:rsidRDefault="00C47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8CE" w:rsidRPr="00704F9C" w:rsidRDefault="00C84EB4" w:rsidP="00F2223A">
    <w:pPr>
      <w:pStyle w:val="Header"/>
      <w:tabs>
        <w:tab w:val="clear" w:pos="4320"/>
        <w:tab w:val="clear" w:pos="8640"/>
        <w:tab w:val="left" w:pos="0"/>
        <w:tab w:val="right" w:pos="13041"/>
      </w:tabs>
      <w:ind w:firstLine="0"/>
      <w:jc w:val="left"/>
      <w:rPr>
        <w:rFonts w:ascii="Times New Roman" w:hAnsi="Times New Roman"/>
        <w:b/>
        <w:i/>
        <w:sz w:val="24"/>
      </w:rPr>
    </w:pPr>
    <w:r>
      <w:rPr>
        <w:rFonts w:ascii="Times New Roman" w:hAnsi="Times New Roman"/>
        <w:i/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228600</wp:posOffset>
              </wp:positionV>
              <wp:extent cx="8429625" cy="7620"/>
              <wp:effectExtent l="0" t="0" r="28575" b="30480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429625" cy="76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7575D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B655D65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18pt" to="65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" strokecolor="#7575d1" strokeweight="1.5pt"/>
          </w:pict>
        </mc:Fallback>
      </mc:AlternateContent>
    </w:r>
    <w:r w:rsidR="00F2223A" w:rsidRPr="00704F9C">
      <w:rPr>
        <w:rFonts w:ascii="Times New Roman" w:hAnsi="Times New Roman"/>
        <w:i/>
        <w:noProof/>
        <w:sz w:val="24"/>
      </w:rPr>
      <w:tab/>
    </w:r>
  </w:p>
  <w:p w:rsidR="00F708CE" w:rsidRPr="00B46BFF" w:rsidRDefault="00F708CE" w:rsidP="00B46BFF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12C1"/>
    <w:multiLevelType w:val="multilevel"/>
    <w:tmpl w:val="4ACCD3BA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36"/>
        </w:tabs>
        <w:ind w:left="183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6"/>
        <w:szCs w:val="26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">
    <w:nsid w:val="1EA377FB"/>
    <w:multiLevelType w:val="hybridMultilevel"/>
    <w:tmpl w:val="2D1E5EBE"/>
    <w:lvl w:ilvl="0" w:tplc="2856AE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57DEF"/>
    <w:multiLevelType w:val="hybridMultilevel"/>
    <w:tmpl w:val="C76AD262"/>
    <w:lvl w:ilvl="0" w:tplc="7A94D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3205D4"/>
    <w:multiLevelType w:val="hybridMultilevel"/>
    <w:tmpl w:val="D98C5778"/>
    <w:lvl w:ilvl="0" w:tplc="7A94D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5">
    <w:nsid w:val="2AFC3CA0"/>
    <w:multiLevelType w:val="hybridMultilevel"/>
    <w:tmpl w:val="A4F28886"/>
    <w:lvl w:ilvl="0" w:tplc="B5F051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35133"/>
    <w:multiLevelType w:val="hybridMultilevel"/>
    <w:tmpl w:val="B282C012"/>
    <w:lvl w:ilvl="0" w:tplc="EDAA23F8">
      <w:start w:val="1"/>
      <w:numFmt w:val="bullet"/>
      <w:pStyle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EFA2FA5"/>
    <w:multiLevelType w:val="hybridMultilevel"/>
    <w:tmpl w:val="C9A44B9A"/>
    <w:lvl w:ilvl="0" w:tplc="7A94D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850A08"/>
    <w:multiLevelType w:val="hybridMultilevel"/>
    <w:tmpl w:val="A4E45C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3F4752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SimSu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E9F37F6"/>
    <w:multiLevelType w:val="hybridMultilevel"/>
    <w:tmpl w:val="C76AD262"/>
    <w:lvl w:ilvl="0" w:tplc="7A94D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D83329"/>
    <w:multiLevelType w:val="hybridMultilevel"/>
    <w:tmpl w:val="C9A44B9A"/>
    <w:lvl w:ilvl="0" w:tplc="7A94D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9D1575"/>
    <w:multiLevelType w:val="hybridMultilevel"/>
    <w:tmpl w:val="C9A44B9A"/>
    <w:lvl w:ilvl="0" w:tplc="7A94D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D06EDD"/>
    <w:multiLevelType w:val="hybridMultilevel"/>
    <w:tmpl w:val="6BA62980"/>
    <w:lvl w:ilvl="0" w:tplc="436276C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7A28366B"/>
    <w:multiLevelType w:val="hybridMultilevel"/>
    <w:tmpl w:val="C76AD262"/>
    <w:lvl w:ilvl="0" w:tplc="7A94D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3"/>
  </w:num>
  <w:num w:numId="32">
    <w:abstractNumId w:val="0"/>
  </w:num>
  <w:num w:numId="33">
    <w:abstractNumId w:val="3"/>
  </w:num>
  <w:num w:numId="34">
    <w:abstractNumId w:val="11"/>
  </w:num>
  <w:num w:numId="35">
    <w:abstractNumId w:val="1"/>
  </w:num>
  <w:num w:numId="36">
    <w:abstractNumId w:val="5"/>
  </w:num>
  <w:num w:numId="37">
    <w:abstractNumId w:val="10"/>
  </w:num>
  <w:num w:numId="38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7575d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A0"/>
    <w:rsid w:val="000003F9"/>
    <w:rsid w:val="00001FD9"/>
    <w:rsid w:val="00002438"/>
    <w:rsid w:val="00002F48"/>
    <w:rsid w:val="00003C04"/>
    <w:rsid w:val="0000443F"/>
    <w:rsid w:val="00005342"/>
    <w:rsid w:val="00005BF9"/>
    <w:rsid w:val="000062D5"/>
    <w:rsid w:val="000079BC"/>
    <w:rsid w:val="00007A01"/>
    <w:rsid w:val="00007E69"/>
    <w:rsid w:val="00011643"/>
    <w:rsid w:val="00011720"/>
    <w:rsid w:val="00011A4D"/>
    <w:rsid w:val="00011C68"/>
    <w:rsid w:val="000125B9"/>
    <w:rsid w:val="00012DA9"/>
    <w:rsid w:val="00013142"/>
    <w:rsid w:val="00013AC3"/>
    <w:rsid w:val="00013DD8"/>
    <w:rsid w:val="00013FF7"/>
    <w:rsid w:val="00014D35"/>
    <w:rsid w:val="000163FA"/>
    <w:rsid w:val="000168A5"/>
    <w:rsid w:val="00017754"/>
    <w:rsid w:val="00017D29"/>
    <w:rsid w:val="00020323"/>
    <w:rsid w:val="00021AE0"/>
    <w:rsid w:val="0002232D"/>
    <w:rsid w:val="00022714"/>
    <w:rsid w:val="00022A91"/>
    <w:rsid w:val="00022B14"/>
    <w:rsid w:val="0002449D"/>
    <w:rsid w:val="000248F0"/>
    <w:rsid w:val="00026F83"/>
    <w:rsid w:val="0003089A"/>
    <w:rsid w:val="000308D1"/>
    <w:rsid w:val="0003212F"/>
    <w:rsid w:val="00033515"/>
    <w:rsid w:val="000337E4"/>
    <w:rsid w:val="000344DC"/>
    <w:rsid w:val="000345ED"/>
    <w:rsid w:val="00034EF1"/>
    <w:rsid w:val="0003633F"/>
    <w:rsid w:val="0003641F"/>
    <w:rsid w:val="000403AF"/>
    <w:rsid w:val="0004085F"/>
    <w:rsid w:val="00040DFC"/>
    <w:rsid w:val="0004124D"/>
    <w:rsid w:val="000420AF"/>
    <w:rsid w:val="00042234"/>
    <w:rsid w:val="000452D4"/>
    <w:rsid w:val="000462AB"/>
    <w:rsid w:val="00046664"/>
    <w:rsid w:val="00046AF1"/>
    <w:rsid w:val="00046F06"/>
    <w:rsid w:val="000474DD"/>
    <w:rsid w:val="00050B78"/>
    <w:rsid w:val="00050D18"/>
    <w:rsid w:val="00051383"/>
    <w:rsid w:val="00051635"/>
    <w:rsid w:val="000516E3"/>
    <w:rsid w:val="000537CB"/>
    <w:rsid w:val="0005413B"/>
    <w:rsid w:val="000546AC"/>
    <w:rsid w:val="00054B5B"/>
    <w:rsid w:val="000577BC"/>
    <w:rsid w:val="00057849"/>
    <w:rsid w:val="000610E7"/>
    <w:rsid w:val="00061B8D"/>
    <w:rsid w:val="00062ECF"/>
    <w:rsid w:val="000633B1"/>
    <w:rsid w:val="000635B1"/>
    <w:rsid w:val="00063BA2"/>
    <w:rsid w:val="00063E3D"/>
    <w:rsid w:val="000644D9"/>
    <w:rsid w:val="00065778"/>
    <w:rsid w:val="000666F1"/>
    <w:rsid w:val="000669CB"/>
    <w:rsid w:val="00066E1F"/>
    <w:rsid w:val="00072E38"/>
    <w:rsid w:val="0007446E"/>
    <w:rsid w:val="000748B3"/>
    <w:rsid w:val="00076FD0"/>
    <w:rsid w:val="000775EF"/>
    <w:rsid w:val="0008155A"/>
    <w:rsid w:val="00081D8C"/>
    <w:rsid w:val="00081F7C"/>
    <w:rsid w:val="00082E5A"/>
    <w:rsid w:val="0008317A"/>
    <w:rsid w:val="00084043"/>
    <w:rsid w:val="00084567"/>
    <w:rsid w:val="000850D4"/>
    <w:rsid w:val="00085E34"/>
    <w:rsid w:val="00086699"/>
    <w:rsid w:val="00086B3C"/>
    <w:rsid w:val="00087736"/>
    <w:rsid w:val="00091505"/>
    <w:rsid w:val="00093231"/>
    <w:rsid w:val="00093B68"/>
    <w:rsid w:val="00093C23"/>
    <w:rsid w:val="00093D09"/>
    <w:rsid w:val="000943A5"/>
    <w:rsid w:val="00094E03"/>
    <w:rsid w:val="000952A8"/>
    <w:rsid w:val="00096D5E"/>
    <w:rsid w:val="000A01CF"/>
    <w:rsid w:val="000A065B"/>
    <w:rsid w:val="000A15BB"/>
    <w:rsid w:val="000A1A76"/>
    <w:rsid w:val="000A3CCE"/>
    <w:rsid w:val="000A4D23"/>
    <w:rsid w:val="000A5543"/>
    <w:rsid w:val="000A5C01"/>
    <w:rsid w:val="000A5CAE"/>
    <w:rsid w:val="000A6222"/>
    <w:rsid w:val="000A6678"/>
    <w:rsid w:val="000A6754"/>
    <w:rsid w:val="000A6E58"/>
    <w:rsid w:val="000B1759"/>
    <w:rsid w:val="000B1AA0"/>
    <w:rsid w:val="000B3503"/>
    <w:rsid w:val="000B3D96"/>
    <w:rsid w:val="000B6DD6"/>
    <w:rsid w:val="000B72B9"/>
    <w:rsid w:val="000B72D7"/>
    <w:rsid w:val="000C158B"/>
    <w:rsid w:val="000C1A01"/>
    <w:rsid w:val="000C24D7"/>
    <w:rsid w:val="000C265A"/>
    <w:rsid w:val="000C29B3"/>
    <w:rsid w:val="000C2AEA"/>
    <w:rsid w:val="000C2EC7"/>
    <w:rsid w:val="000C3171"/>
    <w:rsid w:val="000C40EA"/>
    <w:rsid w:val="000C4800"/>
    <w:rsid w:val="000C6981"/>
    <w:rsid w:val="000C7EE5"/>
    <w:rsid w:val="000D006B"/>
    <w:rsid w:val="000D0706"/>
    <w:rsid w:val="000D084F"/>
    <w:rsid w:val="000D0F87"/>
    <w:rsid w:val="000D328F"/>
    <w:rsid w:val="000D4237"/>
    <w:rsid w:val="000D4FFC"/>
    <w:rsid w:val="000D7BF5"/>
    <w:rsid w:val="000E054A"/>
    <w:rsid w:val="000E0851"/>
    <w:rsid w:val="000E08FB"/>
    <w:rsid w:val="000E09AA"/>
    <w:rsid w:val="000E0D0A"/>
    <w:rsid w:val="000E400B"/>
    <w:rsid w:val="000E4521"/>
    <w:rsid w:val="000E5BAE"/>
    <w:rsid w:val="000E7386"/>
    <w:rsid w:val="000F061D"/>
    <w:rsid w:val="000F0BA1"/>
    <w:rsid w:val="000F1B07"/>
    <w:rsid w:val="000F1C3B"/>
    <w:rsid w:val="000F582E"/>
    <w:rsid w:val="000F5FAF"/>
    <w:rsid w:val="000F64CD"/>
    <w:rsid w:val="000F7A5C"/>
    <w:rsid w:val="00100882"/>
    <w:rsid w:val="00100926"/>
    <w:rsid w:val="0010096A"/>
    <w:rsid w:val="0010097A"/>
    <w:rsid w:val="00100CFE"/>
    <w:rsid w:val="001010C3"/>
    <w:rsid w:val="001032BB"/>
    <w:rsid w:val="00103794"/>
    <w:rsid w:val="00104170"/>
    <w:rsid w:val="00104809"/>
    <w:rsid w:val="001062E9"/>
    <w:rsid w:val="001067BC"/>
    <w:rsid w:val="00106BED"/>
    <w:rsid w:val="00106F9B"/>
    <w:rsid w:val="001075F5"/>
    <w:rsid w:val="001077C7"/>
    <w:rsid w:val="001105B4"/>
    <w:rsid w:val="00110B64"/>
    <w:rsid w:val="001110F3"/>
    <w:rsid w:val="00112B64"/>
    <w:rsid w:val="00114557"/>
    <w:rsid w:val="0011773C"/>
    <w:rsid w:val="00117911"/>
    <w:rsid w:val="00117D3B"/>
    <w:rsid w:val="001222C4"/>
    <w:rsid w:val="00123713"/>
    <w:rsid w:val="0012662C"/>
    <w:rsid w:val="0013028C"/>
    <w:rsid w:val="00130C36"/>
    <w:rsid w:val="00131422"/>
    <w:rsid w:val="00132913"/>
    <w:rsid w:val="00133B3D"/>
    <w:rsid w:val="00134779"/>
    <w:rsid w:val="00134FB1"/>
    <w:rsid w:val="001372FF"/>
    <w:rsid w:val="00137461"/>
    <w:rsid w:val="001376CC"/>
    <w:rsid w:val="00140924"/>
    <w:rsid w:val="00141F0C"/>
    <w:rsid w:val="001423DC"/>
    <w:rsid w:val="00142E4C"/>
    <w:rsid w:val="00142F1A"/>
    <w:rsid w:val="001440C7"/>
    <w:rsid w:val="0014455E"/>
    <w:rsid w:val="00145110"/>
    <w:rsid w:val="0014529F"/>
    <w:rsid w:val="001460CE"/>
    <w:rsid w:val="00146109"/>
    <w:rsid w:val="0015014E"/>
    <w:rsid w:val="00150B6B"/>
    <w:rsid w:val="00151485"/>
    <w:rsid w:val="00151E68"/>
    <w:rsid w:val="001527A4"/>
    <w:rsid w:val="00152E48"/>
    <w:rsid w:val="00153714"/>
    <w:rsid w:val="0015531F"/>
    <w:rsid w:val="001562E7"/>
    <w:rsid w:val="001564D7"/>
    <w:rsid w:val="00156DC8"/>
    <w:rsid w:val="00157DE9"/>
    <w:rsid w:val="001601A6"/>
    <w:rsid w:val="001636F8"/>
    <w:rsid w:val="001647DC"/>
    <w:rsid w:val="001701DD"/>
    <w:rsid w:val="0017057B"/>
    <w:rsid w:val="00170DBB"/>
    <w:rsid w:val="00171335"/>
    <w:rsid w:val="00172697"/>
    <w:rsid w:val="00174C71"/>
    <w:rsid w:val="00175322"/>
    <w:rsid w:val="00177613"/>
    <w:rsid w:val="001776A1"/>
    <w:rsid w:val="00177EF8"/>
    <w:rsid w:val="00181FEA"/>
    <w:rsid w:val="0018215F"/>
    <w:rsid w:val="00183039"/>
    <w:rsid w:val="001830C3"/>
    <w:rsid w:val="00183383"/>
    <w:rsid w:val="0018700D"/>
    <w:rsid w:val="001878CF"/>
    <w:rsid w:val="001921FC"/>
    <w:rsid w:val="001925EC"/>
    <w:rsid w:val="00195949"/>
    <w:rsid w:val="00195E87"/>
    <w:rsid w:val="00195FAE"/>
    <w:rsid w:val="0019640E"/>
    <w:rsid w:val="001A20C9"/>
    <w:rsid w:val="001A2169"/>
    <w:rsid w:val="001A21B2"/>
    <w:rsid w:val="001A370F"/>
    <w:rsid w:val="001A3834"/>
    <w:rsid w:val="001A5DA7"/>
    <w:rsid w:val="001A5EC9"/>
    <w:rsid w:val="001A61B7"/>
    <w:rsid w:val="001A6994"/>
    <w:rsid w:val="001A7EFF"/>
    <w:rsid w:val="001B11B2"/>
    <w:rsid w:val="001B1CFB"/>
    <w:rsid w:val="001B3AFD"/>
    <w:rsid w:val="001B3B60"/>
    <w:rsid w:val="001B464D"/>
    <w:rsid w:val="001B5085"/>
    <w:rsid w:val="001B6292"/>
    <w:rsid w:val="001B7183"/>
    <w:rsid w:val="001B7E6D"/>
    <w:rsid w:val="001C09BA"/>
    <w:rsid w:val="001C1645"/>
    <w:rsid w:val="001C244D"/>
    <w:rsid w:val="001C32DF"/>
    <w:rsid w:val="001C3F0C"/>
    <w:rsid w:val="001C4245"/>
    <w:rsid w:val="001C5E48"/>
    <w:rsid w:val="001C66D6"/>
    <w:rsid w:val="001C6DE9"/>
    <w:rsid w:val="001C6EF4"/>
    <w:rsid w:val="001C754B"/>
    <w:rsid w:val="001D5D5B"/>
    <w:rsid w:val="001D683A"/>
    <w:rsid w:val="001D6A45"/>
    <w:rsid w:val="001D6E71"/>
    <w:rsid w:val="001D74BE"/>
    <w:rsid w:val="001D7E36"/>
    <w:rsid w:val="001E090C"/>
    <w:rsid w:val="001E235D"/>
    <w:rsid w:val="001E274C"/>
    <w:rsid w:val="001E59A1"/>
    <w:rsid w:val="001E5A8B"/>
    <w:rsid w:val="001E7361"/>
    <w:rsid w:val="001E768E"/>
    <w:rsid w:val="001E7C4E"/>
    <w:rsid w:val="001F09E2"/>
    <w:rsid w:val="001F0F06"/>
    <w:rsid w:val="001F156B"/>
    <w:rsid w:val="001F1776"/>
    <w:rsid w:val="001F22E1"/>
    <w:rsid w:val="001F23CF"/>
    <w:rsid w:val="001F4578"/>
    <w:rsid w:val="001F46C9"/>
    <w:rsid w:val="001F6FA2"/>
    <w:rsid w:val="00200DDE"/>
    <w:rsid w:val="002013AE"/>
    <w:rsid w:val="00201460"/>
    <w:rsid w:val="00203D98"/>
    <w:rsid w:val="0020494D"/>
    <w:rsid w:val="00204F56"/>
    <w:rsid w:val="002064E0"/>
    <w:rsid w:val="00206892"/>
    <w:rsid w:val="00206A33"/>
    <w:rsid w:val="002111A3"/>
    <w:rsid w:val="002125FD"/>
    <w:rsid w:val="00212741"/>
    <w:rsid w:val="00212A94"/>
    <w:rsid w:val="00212B44"/>
    <w:rsid w:val="00214AFA"/>
    <w:rsid w:val="00216129"/>
    <w:rsid w:val="002167FF"/>
    <w:rsid w:val="0021735A"/>
    <w:rsid w:val="00217A52"/>
    <w:rsid w:val="00221C83"/>
    <w:rsid w:val="00223195"/>
    <w:rsid w:val="00223E04"/>
    <w:rsid w:val="002271DF"/>
    <w:rsid w:val="00232D2A"/>
    <w:rsid w:val="002339C9"/>
    <w:rsid w:val="00233A33"/>
    <w:rsid w:val="00234ACA"/>
    <w:rsid w:val="00236A4C"/>
    <w:rsid w:val="002401CB"/>
    <w:rsid w:val="002407BC"/>
    <w:rsid w:val="00241EF3"/>
    <w:rsid w:val="002432E8"/>
    <w:rsid w:val="002433C6"/>
    <w:rsid w:val="002444F8"/>
    <w:rsid w:val="00244F0F"/>
    <w:rsid w:val="002451E3"/>
    <w:rsid w:val="00245E5F"/>
    <w:rsid w:val="0024627C"/>
    <w:rsid w:val="002473D1"/>
    <w:rsid w:val="002475F4"/>
    <w:rsid w:val="00247814"/>
    <w:rsid w:val="00251768"/>
    <w:rsid w:val="00252649"/>
    <w:rsid w:val="00252AD7"/>
    <w:rsid w:val="00254CD1"/>
    <w:rsid w:val="002564B0"/>
    <w:rsid w:val="00260058"/>
    <w:rsid w:val="00261573"/>
    <w:rsid w:val="00261661"/>
    <w:rsid w:val="00262127"/>
    <w:rsid w:val="002640E3"/>
    <w:rsid w:val="00264672"/>
    <w:rsid w:val="00264CA3"/>
    <w:rsid w:val="00264DE3"/>
    <w:rsid w:val="00266BFC"/>
    <w:rsid w:val="00266D1B"/>
    <w:rsid w:val="00266E4F"/>
    <w:rsid w:val="0026781B"/>
    <w:rsid w:val="00267966"/>
    <w:rsid w:val="00270612"/>
    <w:rsid w:val="002709FE"/>
    <w:rsid w:val="0027154C"/>
    <w:rsid w:val="00271BE2"/>
    <w:rsid w:val="00271F38"/>
    <w:rsid w:val="00272BA9"/>
    <w:rsid w:val="002730A8"/>
    <w:rsid w:val="00273AF2"/>
    <w:rsid w:val="00273EB9"/>
    <w:rsid w:val="0027462D"/>
    <w:rsid w:val="00275223"/>
    <w:rsid w:val="002752C9"/>
    <w:rsid w:val="002754A0"/>
    <w:rsid w:val="002755F6"/>
    <w:rsid w:val="00275EAA"/>
    <w:rsid w:val="0027631F"/>
    <w:rsid w:val="0027712E"/>
    <w:rsid w:val="00277ACC"/>
    <w:rsid w:val="002810ED"/>
    <w:rsid w:val="00282CD3"/>
    <w:rsid w:val="0028356C"/>
    <w:rsid w:val="00283CA4"/>
    <w:rsid w:val="00284468"/>
    <w:rsid w:val="002858EE"/>
    <w:rsid w:val="00285DA0"/>
    <w:rsid w:val="0028775C"/>
    <w:rsid w:val="00287B19"/>
    <w:rsid w:val="00290EC5"/>
    <w:rsid w:val="00291AEB"/>
    <w:rsid w:val="002924E7"/>
    <w:rsid w:val="00293285"/>
    <w:rsid w:val="00293A18"/>
    <w:rsid w:val="00293F10"/>
    <w:rsid w:val="00293F55"/>
    <w:rsid w:val="00294C32"/>
    <w:rsid w:val="00294C9D"/>
    <w:rsid w:val="00295973"/>
    <w:rsid w:val="00295A0C"/>
    <w:rsid w:val="00296398"/>
    <w:rsid w:val="00296B14"/>
    <w:rsid w:val="00297786"/>
    <w:rsid w:val="002A00F6"/>
    <w:rsid w:val="002A2008"/>
    <w:rsid w:val="002A4C67"/>
    <w:rsid w:val="002A5EAE"/>
    <w:rsid w:val="002A7B11"/>
    <w:rsid w:val="002B1EC5"/>
    <w:rsid w:val="002B2A0C"/>
    <w:rsid w:val="002B2F79"/>
    <w:rsid w:val="002B34F7"/>
    <w:rsid w:val="002B392E"/>
    <w:rsid w:val="002B39BB"/>
    <w:rsid w:val="002B4150"/>
    <w:rsid w:val="002B43D7"/>
    <w:rsid w:val="002B44C4"/>
    <w:rsid w:val="002B5E25"/>
    <w:rsid w:val="002B6E90"/>
    <w:rsid w:val="002B7370"/>
    <w:rsid w:val="002C1D14"/>
    <w:rsid w:val="002C1F19"/>
    <w:rsid w:val="002C2898"/>
    <w:rsid w:val="002C29FF"/>
    <w:rsid w:val="002C341F"/>
    <w:rsid w:val="002C376D"/>
    <w:rsid w:val="002C4017"/>
    <w:rsid w:val="002C48D3"/>
    <w:rsid w:val="002C5827"/>
    <w:rsid w:val="002C635B"/>
    <w:rsid w:val="002C639F"/>
    <w:rsid w:val="002C7544"/>
    <w:rsid w:val="002D07E8"/>
    <w:rsid w:val="002D1764"/>
    <w:rsid w:val="002D5404"/>
    <w:rsid w:val="002D7FDA"/>
    <w:rsid w:val="002E0D4B"/>
    <w:rsid w:val="002E0D5D"/>
    <w:rsid w:val="002E10EF"/>
    <w:rsid w:val="002E313D"/>
    <w:rsid w:val="002E3767"/>
    <w:rsid w:val="002E4A86"/>
    <w:rsid w:val="002E59E9"/>
    <w:rsid w:val="002E5A09"/>
    <w:rsid w:val="002E63B7"/>
    <w:rsid w:val="002E7CC5"/>
    <w:rsid w:val="002F0194"/>
    <w:rsid w:val="002F3367"/>
    <w:rsid w:val="002F3C71"/>
    <w:rsid w:val="002F4BFE"/>
    <w:rsid w:val="002F4F48"/>
    <w:rsid w:val="002F6451"/>
    <w:rsid w:val="002F712B"/>
    <w:rsid w:val="002F7B3B"/>
    <w:rsid w:val="003010CD"/>
    <w:rsid w:val="003017E9"/>
    <w:rsid w:val="00301F53"/>
    <w:rsid w:val="00302457"/>
    <w:rsid w:val="00303688"/>
    <w:rsid w:val="00303EEE"/>
    <w:rsid w:val="003040DF"/>
    <w:rsid w:val="003043DF"/>
    <w:rsid w:val="0030674C"/>
    <w:rsid w:val="0031064A"/>
    <w:rsid w:val="003114C3"/>
    <w:rsid w:val="00314439"/>
    <w:rsid w:val="00315309"/>
    <w:rsid w:val="00316F5C"/>
    <w:rsid w:val="00317132"/>
    <w:rsid w:val="003177EF"/>
    <w:rsid w:val="00320679"/>
    <w:rsid w:val="0032578F"/>
    <w:rsid w:val="00327A5F"/>
    <w:rsid w:val="00327D47"/>
    <w:rsid w:val="00330C8D"/>
    <w:rsid w:val="00331CE0"/>
    <w:rsid w:val="0033216B"/>
    <w:rsid w:val="00332AE5"/>
    <w:rsid w:val="00334665"/>
    <w:rsid w:val="0033682B"/>
    <w:rsid w:val="003372DE"/>
    <w:rsid w:val="00337EAB"/>
    <w:rsid w:val="00340653"/>
    <w:rsid w:val="00340890"/>
    <w:rsid w:val="0034192D"/>
    <w:rsid w:val="00342131"/>
    <w:rsid w:val="00342CEE"/>
    <w:rsid w:val="00342DE6"/>
    <w:rsid w:val="00347037"/>
    <w:rsid w:val="003474FE"/>
    <w:rsid w:val="00350427"/>
    <w:rsid w:val="003506C8"/>
    <w:rsid w:val="0035103E"/>
    <w:rsid w:val="0035169F"/>
    <w:rsid w:val="00351B49"/>
    <w:rsid w:val="00351E0D"/>
    <w:rsid w:val="00352142"/>
    <w:rsid w:val="00352323"/>
    <w:rsid w:val="00352458"/>
    <w:rsid w:val="00353899"/>
    <w:rsid w:val="00353AF0"/>
    <w:rsid w:val="003542D0"/>
    <w:rsid w:val="00354A25"/>
    <w:rsid w:val="00354DD5"/>
    <w:rsid w:val="00355D8A"/>
    <w:rsid w:val="003568C0"/>
    <w:rsid w:val="0035766D"/>
    <w:rsid w:val="0036122A"/>
    <w:rsid w:val="003615E5"/>
    <w:rsid w:val="00363B51"/>
    <w:rsid w:val="003641B6"/>
    <w:rsid w:val="003645F6"/>
    <w:rsid w:val="00364F86"/>
    <w:rsid w:val="003652C2"/>
    <w:rsid w:val="003661BB"/>
    <w:rsid w:val="00366C4B"/>
    <w:rsid w:val="003671EE"/>
    <w:rsid w:val="00367212"/>
    <w:rsid w:val="00367D37"/>
    <w:rsid w:val="003711AD"/>
    <w:rsid w:val="0037209D"/>
    <w:rsid w:val="0037373F"/>
    <w:rsid w:val="0037395A"/>
    <w:rsid w:val="00374F7D"/>
    <w:rsid w:val="00375035"/>
    <w:rsid w:val="00375589"/>
    <w:rsid w:val="00381342"/>
    <w:rsid w:val="00381A44"/>
    <w:rsid w:val="00382677"/>
    <w:rsid w:val="003853F0"/>
    <w:rsid w:val="0038571E"/>
    <w:rsid w:val="00385B5A"/>
    <w:rsid w:val="00385D21"/>
    <w:rsid w:val="003863D3"/>
    <w:rsid w:val="00386B2C"/>
    <w:rsid w:val="003906D0"/>
    <w:rsid w:val="003913C8"/>
    <w:rsid w:val="00391547"/>
    <w:rsid w:val="00391EA7"/>
    <w:rsid w:val="00392BEA"/>
    <w:rsid w:val="00393918"/>
    <w:rsid w:val="00393A67"/>
    <w:rsid w:val="0039464B"/>
    <w:rsid w:val="00395FF2"/>
    <w:rsid w:val="003963D7"/>
    <w:rsid w:val="003971FC"/>
    <w:rsid w:val="00397611"/>
    <w:rsid w:val="003A0824"/>
    <w:rsid w:val="003A14F8"/>
    <w:rsid w:val="003A22D2"/>
    <w:rsid w:val="003A31A6"/>
    <w:rsid w:val="003A4487"/>
    <w:rsid w:val="003A4ACF"/>
    <w:rsid w:val="003A5539"/>
    <w:rsid w:val="003A5978"/>
    <w:rsid w:val="003A5D2D"/>
    <w:rsid w:val="003A6F23"/>
    <w:rsid w:val="003A72FE"/>
    <w:rsid w:val="003B0BA6"/>
    <w:rsid w:val="003B1045"/>
    <w:rsid w:val="003B17E5"/>
    <w:rsid w:val="003B22AD"/>
    <w:rsid w:val="003B4E3E"/>
    <w:rsid w:val="003B50B8"/>
    <w:rsid w:val="003B5833"/>
    <w:rsid w:val="003B6839"/>
    <w:rsid w:val="003B6F7C"/>
    <w:rsid w:val="003C045C"/>
    <w:rsid w:val="003C09FD"/>
    <w:rsid w:val="003C15FF"/>
    <w:rsid w:val="003C2173"/>
    <w:rsid w:val="003C3965"/>
    <w:rsid w:val="003C3CAD"/>
    <w:rsid w:val="003C4B1D"/>
    <w:rsid w:val="003C549D"/>
    <w:rsid w:val="003C5C16"/>
    <w:rsid w:val="003C5D3C"/>
    <w:rsid w:val="003C5EC6"/>
    <w:rsid w:val="003C6DC7"/>
    <w:rsid w:val="003D0313"/>
    <w:rsid w:val="003D061D"/>
    <w:rsid w:val="003D0742"/>
    <w:rsid w:val="003D1045"/>
    <w:rsid w:val="003D135F"/>
    <w:rsid w:val="003D2B27"/>
    <w:rsid w:val="003D331D"/>
    <w:rsid w:val="003D396A"/>
    <w:rsid w:val="003D49FB"/>
    <w:rsid w:val="003D55F8"/>
    <w:rsid w:val="003D7C8E"/>
    <w:rsid w:val="003E1CF7"/>
    <w:rsid w:val="003E20C6"/>
    <w:rsid w:val="003E2432"/>
    <w:rsid w:val="003E265B"/>
    <w:rsid w:val="003E3002"/>
    <w:rsid w:val="003E31F2"/>
    <w:rsid w:val="003E443E"/>
    <w:rsid w:val="003E44BB"/>
    <w:rsid w:val="003E4BB6"/>
    <w:rsid w:val="003E4DC7"/>
    <w:rsid w:val="003E4DF3"/>
    <w:rsid w:val="003E4F71"/>
    <w:rsid w:val="003E7456"/>
    <w:rsid w:val="003E7E90"/>
    <w:rsid w:val="003F08AC"/>
    <w:rsid w:val="003F15A5"/>
    <w:rsid w:val="003F15F4"/>
    <w:rsid w:val="003F1660"/>
    <w:rsid w:val="003F1FF7"/>
    <w:rsid w:val="003F298D"/>
    <w:rsid w:val="003F2DDE"/>
    <w:rsid w:val="003F3517"/>
    <w:rsid w:val="003F421E"/>
    <w:rsid w:val="003F43F6"/>
    <w:rsid w:val="003F58AC"/>
    <w:rsid w:val="003F58D5"/>
    <w:rsid w:val="003F65DF"/>
    <w:rsid w:val="003F6A2C"/>
    <w:rsid w:val="003F787A"/>
    <w:rsid w:val="003F7E91"/>
    <w:rsid w:val="00400B21"/>
    <w:rsid w:val="00400D06"/>
    <w:rsid w:val="004011AA"/>
    <w:rsid w:val="00401568"/>
    <w:rsid w:val="00402F74"/>
    <w:rsid w:val="00402F98"/>
    <w:rsid w:val="00406CEE"/>
    <w:rsid w:val="004078B7"/>
    <w:rsid w:val="00410BD1"/>
    <w:rsid w:val="00411F40"/>
    <w:rsid w:val="00411FE7"/>
    <w:rsid w:val="00412A66"/>
    <w:rsid w:val="00412BE2"/>
    <w:rsid w:val="00412F66"/>
    <w:rsid w:val="0041434B"/>
    <w:rsid w:val="00414A7B"/>
    <w:rsid w:val="00415204"/>
    <w:rsid w:val="004154B9"/>
    <w:rsid w:val="00417608"/>
    <w:rsid w:val="00417641"/>
    <w:rsid w:val="00417C88"/>
    <w:rsid w:val="00417CB4"/>
    <w:rsid w:val="00420A20"/>
    <w:rsid w:val="00421D39"/>
    <w:rsid w:val="00422D6C"/>
    <w:rsid w:val="004236AC"/>
    <w:rsid w:val="00423BCD"/>
    <w:rsid w:val="004251AD"/>
    <w:rsid w:val="004253B5"/>
    <w:rsid w:val="004274EC"/>
    <w:rsid w:val="00427EF5"/>
    <w:rsid w:val="00430561"/>
    <w:rsid w:val="00430E1E"/>
    <w:rsid w:val="004322C3"/>
    <w:rsid w:val="004323D5"/>
    <w:rsid w:val="004323F5"/>
    <w:rsid w:val="004337A4"/>
    <w:rsid w:val="00433981"/>
    <w:rsid w:val="0043456B"/>
    <w:rsid w:val="00434A34"/>
    <w:rsid w:val="00436DE7"/>
    <w:rsid w:val="00436F26"/>
    <w:rsid w:val="0043700B"/>
    <w:rsid w:val="0043711E"/>
    <w:rsid w:val="00437369"/>
    <w:rsid w:val="00440DB8"/>
    <w:rsid w:val="004413CF"/>
    <w:rsid w:val="00443240"/>
    <w:rsid w:val="00443306"/>
    <w:rsid w:val="00444273"/>
    <w:rsid w:val="00446BA2"/>
    <w:rsid w:val="0044716A"/>
    <w:rsid w:val="00450EA9"/>
    <w:rsid w:val="00451229"/>
    <w:rsid w:val="00451986"/>
    <w:rsid w:val="00451D66"/>
    <w:rsid w:val="00452629"/>
    <w:rsid w:val="00452798"/>
    <w:rsid w:val="0045369D"/>
    <w:rsid w:val="004539C8"/>
    <w:rsid w:val="00453D15"/>
    <w:rsid w:val="00454686"/>
    <w:rsid w:val="00455A81"/>
    <w:rsid w:val="00455B9F"/>
    <w:rsid w:val="004562CB"/>
    <w:rsid w:val="00457517"/>
    <w:rsid w:val="004609F0"/>
    <w:rsid w:val="00463790"/>
    <w:rsid w:val="00463878"/>
    <w:rsid w:val="0046477F"/>
    <w:rsid w:val="0046490E"/>
    <w:rsid w:val="00466057"/>
    <w:rsid w:val="004678A7"/>
    <w:rsid w:val="004678D4"/>
    <w:rsid w:val="00467A5D"/>
    <w:rsid w:val="0047151C"/>
    <w:rsid w:val="00471C94"/>
    <w:rsid w:val="004720A8"/>
    <w:rsid w:val="00472687"/>
    <w:rsid w:val="004728B0"/>
    <w:rsid w:val="00473222"/>
    <w:rsid w:val="0047361C"/>
    <w:rsid w:val="004747B7"/>
    <w:rsid w:val="00475FB6"/>
    <w:rsid w:val="00476B92"/>
    <w:rsid w:val="0048312C"/>
    <w:rsid w:val="00483434"/>
    <w:rsid w:val="00483B2A"/>
    <w:rsid w:val="00483E1E"/>
    <w:rsid w:val="004848FA"/>
    <w:rsid w:val="00485007"/>
    <w:rsid w:val="00487A86"/>
    <w:rsid w:val="004901AE"/>
    <w:rsid w:val="00491227"/>
    <w:rsid w:val="00493052"/>
    <w:rsid w:val="00494A25"/>
    <w:rsid w:val="004951D4"/>
    <w:rsid w:val="004957E5"/>
    <w:rsid w:val="00495C11"/>
    <w:rsid w:val="00495D64"/>
    <w:rsid w:val="004964AD"/>
    <w:rsid w:val="00497E4E"/>
    <w:rsid w:val="004A0824"/>
    <w:rsid w:val="004A1E83"/>
    <w:rsid w:val="004A3F28"/>
    <w:rsid w:val="004A3FE1"/>
    <w:rsid w:val="004A5E8D"/>
    <w:rsid w:val="004A643E"/>
    <w:rsid w:val="004A6F4D"/>
    <w:rsid w:val="004A7FE8"/>
    <w:rsid w:val="004B1304"/>
    <w:rsid w:val="004B2767"/>
    <w:rsid w:val="004B2C85"/>
    <w:rsid w:val="004B338C"/>
    <w:rsid w:val="004B3987"/>
    <w:rsid w:val="004B4F6A"/>
    <w:rsid w:val="004B6276"/>
    <w:rsid w:val="004B666C"/>
    <w:rsid w:val="004B6836"/>
    <w:rsid w:val="004B701C"/>
    <w:rsid w:val="004B767F"/>
    <w:rsid w:val="004B7A0E"/>
    <w:rsid w:val="004C019E"/>
    <w:rsid w:val="004C0721"/>
    <w:rsid w:val="004C0CB1"/>
    <w:rsid w:val="004C103D"/>
    <w:rsid w:val="004C1227"/>
    <w:rsid w:val="004C2998"/>
    <w:rsid w:val="004C3821"/>
    <w:rsid w:val="004C400E"/>
    <w:rsid w:val="004C5121"/>
    <w:rsid w:val="004D02AE"/>
    <w:rsid w:val="004D03C7"/>
    <w:rsid w:val="004D0882"/>
    <w:rsid w:val="004D34A3"/>
    <w:rsid w:val="004D3988"/>
    <w:rsid w:val="004D46B5"/>
    <w:rsid w:val="004D52D6"/>
    <w:rsid w:val="004D664D"/>
    <w:rsid w:val="004D74E0"/>
    <w:rsid w:val="004D7C63"/>
    <w:rsid w:val="004E22B5"/>
    <w:rsid w:val="004E4306"/>
    <w:rsid w:val="004E520E"/>
    <w:rsid w:val="004E556E"/>
    <w:rsid w:val="004E6004"/>
    <w:rsid w:val="004E6EC4"/>
    <w:rsid w:val="004E7A1B"/>
    <w:rsid w:val="004F1945"/>
    <w:rsid w:val="004F1A72"/>
    <w:rsid w:val="004F390C"/>
    <w:rsid w:val="004F3F21"/>
    <w:rsid w:val="004F422B"/>
    <w:rsid w:val="004F4AD7"/>
    <w:rsid w:val="004F572B"/>
    <w:rsid w:val="004F5975"/>
    <w:rsid w:val="004F67A6"/>
    <w:rsid w:val="00500F52"/>
    <w:rsid w:val="005022E5"/>
    <w:rsid w:val="00503540"/>
    <w:rsid w:val="00503DD4"/>
    <w:rsid w:val="005043C1"/>
    <w:rsid w:val="005046E9"/>
    <w:rsid w:val="00504A4A"/>
    <w:rsid w:val="00505164"/>
    <w:rsid w:val="005052FA"/>
    <w:rsid w:val="00505511"/>
    <w:rsid w:val="005059CA"/>
    <w:rsid w:val="005064A8"/>
    <w:rsid w:val="005073BC"/>
    <w:rsid w:val="00507806"/>
    <w:rsid w:val="005079EB"/>
    <w:rsid w:val="00507A0F"/>
    <w:rsid w:val="00510A42"/>
    <w:rsid w:val="00510FD8"/>
    <w:rsid w:val="0051115E"/>
    <w:rsid w:val="00511407"/>
    <w:rsid w:val="005125BF"/>
    <w:rsid w:val="00513158"/>
    <w:rsid w:val="005132F0"/>
    <w:rsid w:val="00513BDB"/>
    <w:rsid w:val="00514E1A"/>
    <w:rsid w:val="005171A8"/>
    <w:rsid w:val="00517764"/>
    <w:rsid w:val="00521C02"/>
    <w:rsid w:val="00522746"/>
    <w:rsid w:val="00522C26"/>
    <w:rsid w:val="00523702"/>
    <w:rsid w:val="00523A8B"/>
    <w:rsid w:val="0052457B"/>
    <w:rsid w:val="005251DF"/>
    <w:rsid w:val="00525D5D"/>
    <w:rsid w:val="005263DF"/>
    <w:rsid w:val="00526A92"/>
    <w:rsid w:val="00527826"/>
    <w:rsid w:val="005305DF"/>
    <w:rsid w:val="005307E1"/>
    <w:rsid w:val="00530EE4"/>
    <w:rsid w:val="00531B74"/>
    <w:rsid w:val="00531B88"/>
    <w:rsid w:val="00531EF6"/>
    <w:rsid w:val="005320C0"/>
    <w:rsid w:val="00532A83"/>
    <w:rsid w:val="0053374D"/>
    <w:rsid w:val="00534AD9"/>
    <w:rsid w:val="005361CE"/>
    <w:rsid w:val="00536CC2"/>
    <w:rsid w:val="00536DA0"/>
    <w:rsid w:val="005371FB"/>
    <w:rsid w:val="00537D4E"/>
    <w:rsid w:val="005410ED"/>
    <w:rsid w:val="005418C6"/>
    <w:rsid w:val="00541E83"/>
    <w:rsid w:val="005427DF"/>
    <w:rsid w:val="0054295A"/>
    <w:rsid w:val="0054368D"/>
    <w:rsid w:val="00543E92"/>
    <w:rsid w:val="0054628B"/>
    <w:rsid w:val="00546725"/>
    <w:rsid w:val="00550073"/>
    <w:rsid w:val="005515E1"/>
    <w:rsid w:val="0055220F"/>
    <w:rsid w:val="00552775"/>
    <w:rsid w:val="005528FB"/>
    <w:rsid w:val="00553C72"/>
    <w:rsid w:val="005544C5"/>
    <w:rsid w:val="005546C5"/>
    <w:rsid w:val="00554B36"/>
    <w:rsid w:val="005559FB"/>
    <w:rsid w:val="0055775C"/>
    <w:rsid w:val="005612AF"/>
    <w:rsid w:val="0056222B"/>
    <w:rsid w:val="0056296D"/>
    <w:rsid w:val="005634B3"/>
    <w:rsid w:val="00564304"/>
    <w:rsid w:val="005648CA"/>
    <w:rsid w:val="00566869"/>
    <w:rsid w:val="00566D81"/>
    <w:rsid w:val="00567717"/>
    <w:rsid w:val="00567AE4"/>
    <w:rsid w:val="00567B76"/>
    <w:rsid w:val="00567CB6"/>
    <w:rsid w:val="005715E6"/>
    <w:rsid w:val="00571BEB"/>
    <w:rsid w:val="00572F1E"/>
    <w:rsid w:val="00572FFB"/>
    <w:rsid w:val="00573505"/>
    <w:rsid w:val="0057391F"/>
    <w:rsid w:val="00573A18"/>
    <w:rsid w:val="005742F9"/>
    <w:rsid w:val="0057696F"/>
    <w:rsid w:val="00577D98"/>
    <w:rsid w:val="00580E63"/>
    <w:rsid w:val="00583024"/>
    <w:rsid w:val="00583AD1"/>
    <w:rsid w:val="00583D7D"/>
    <w:rsid w:val="00584893"/>
    <w:rsid w:val="00586AAE"/>
    <w:rsid w:val="00586DC7"/>
    <w:rsid w:val="005875EA"/>
    <w:rsid w:val="005908A3"/>
    <w:rsid w:val="00591554"/>
    <w:rsid w:val="00591DDB"/>
    <w:rsid w:val="00592107"/>
    <w:rsid w:val="005928B1"/>
    <w:rsid w:val="00592A0C"/>
    <w:rsid w:val="00593490"/>
    <w:rsid w:val="005934E8"/>
    <w:rsid w:val="005938AA"/>
    <w:rsid w:val="0059484F"/>
    <w:rsid w:val="00594D47"/>
    <w:rsid w:val="00595571"/>
    <w:rsid w:val="00595D12"/>
    <w:rsid w:val="00596B27"/>
    <w:rsid w:val="00597559"/>
    <w:rsid w:val="005A112A"/>
    <w:rsid w:val="005A1A51"/>
    <w:rsid w:val="005A24B3"/>
    <w:rsid w:val="005A4151"/>
    <w:rsid w:val="005A4198"/>
    <w:rsid w:val="005A64E9"/>
    <w:rsid w:val="005A7299"/>
    <w:rsid w:val="005A74A6"/>
    <w:rsid w:val="005B0D57"/>
    <w:rsid w:val="005B3C0B"/>
    <w:rsid w:val="005B7190"/>
    <w:rsid w:val="005C0859"/>
    <w:rsid w:val="005C1C86"/>
    <w:rsid w:val="005C1CBF"/>
    <w:rsid w:val="005C1EE7"/>
    <w:rsid w:val="005C315C"/>
    <w:rsid w:val="005C3519"/>
    <w:rsid w:val="005C443B"/>
    <w:rsid w:val="005C5393"/>
    <w:rsid w:val="005C58D8"/>
    <w:rsid w:val="005C7167"/>
    <w:rsid w:val="005D0269"/>
    <w:rsid w:val="005D1289"/>
    <w:rsid w:val="005D1470"/>
    <w:rsid w:val="005D276B"/>
    <w:rsid w:val="005D2839"/>
    <w:rsid w:val="005D2D65"/>
    <w:rsid w:val="005D5B0A"/>
    <w:rsid w:val="005D5FA0"/>
    <w:rsid w:val="005D7222"/>
    <w:rsid w:val="005E0AC6"/>
    <w:rsid w:val="005E0F56"/>
    <w:rsid w:val="005E11AC"/>
    <w:rsid w:val="005E1DE0"/>
    <w:rsid w:val="005E279A"/>
    <w:rsid w:val="005E4000"/>
    <w:rsid w:val="005E655E"/>
    <w:rsid w:val="005E69B3"/>
    <w:rsid w:val="005E6A04"/>
    <w:rsid w:val="005E6E3D"/>
    <w:rsid w:val="005E79C9"/>
    <w:rsid w:val="005F0B36"/>
    <w:rsid w:val="005F0EF4"/>
    <w:rsid w:val="005F233C"/>
    <w:rsid w:val="005F2C89"/>
    <w:rsid w:val="005F31D8"/>
    <w:rsid w:val="005F3A54"/>
    <w:rsid w:val="005F3EEA"/>
    <w:rsid w:val="005F461A"/>
    <w:rsid w:val="005F4FB2"/>
    <w:rsid w:val="005F52F7"/>
    <w:rsid w:val="005F58DD"/>
    <w:rsid w:val="005F5970"/>
    <w:rsid w:val="005F774F"/>
    <w:rsid w:val="005F7D28"/>
    <w:rsid w:val="006009BE"/>
    <w:rsid w:val="00600AFA"/>
    <w:rsid w:val="00601C22"/>
    <w:rsid w:val="00602788"/>
    <w:rsid w:val="0060315B"/>
    <w:rsid w:val="0060409B"/>
    <w:rsid w:val="00604CDB"/>
    <w:rsid w:val="0060563E"/>
    <w:rsid w:val="00605AD8"/>
    <w:rsid w:val="00606703"/>
    <w:rsid w:val="00606B02"/>
    <w:rsid w:val="0060785C"/>
    <w:rsid w:val="00607E54"/>
    <w:rsid w:val="00610488"/>
    <w:rsid w:val="00610596"/>
    <w:rsid w:val="006108B3"/>
    <w:rsid w:val="00611282"/>
    <w:rsid w:val="00612643"/>
    <w:rsid w:val="00614306"/>
    <w:rsid w:val="0061443F"/>
    <w:rsid w:val="00615363"/>
    <w:rsid w:val="00616311"/>
    <w:rsid w:val="006174A3"/>
    <w:rsid w:val="00617635"/>
    <w:rsid w:val="00617813"/>
    <w:rsid w:val="00620A6C"/>
    <w:rsid w:val="00622080"/>
    <w:rsid w:val="006247B2"/>
    <w:rsid w:val="006249F6"/>
    <w:rsid w:val="0062526A"/>
    <w:rsid w:val="006256F0"/>
    <w:rsid w:val="006257C6"/>
    <w:rsid w:val="00625A04"/>
    <w:rsid w:val="00625BD6"/>
    <w:rsid w:val="0062725A"/>
    <w:rsid w:val="00627C2B"/>
    <w:rsid w:val="006303BB"/>
    <w:rsid w:val="00630406"/>
    <w:rsid w:val="00630883"/>
    <w:rsid w:val="00631346"/>
    <w:rsid w:val="006318D7"/>
    <w:rsid w:val="00632189"/>
    <w:rsid w:val="006328BA"/>
    <w:rsid w:val="00633774"/>
    <w:rsid w:val="006352CE"/>
    <w:rsid w:val="006355CA"/>
    <w:rsid w:val="00637926"/>
    <w:rsid w:val="00640121"/>
    <w:rsid w:val="006414AF"/>
    <w:rsid w:val="00641CEB"/>
    <w:rsid w:val="0064210C"/>
    <w:rsid w:val="00642F68"/>
    <w:rsid w:val="0064391C"/>
    <w:rsid w:val="00643DC2"/>
    <w:rsid w:val="00645097"/>
    <w:rsid w:val="00645BCA"/>
    <w:rsid w:val="0064640A"/>
    <w:rsid w:val="006465FF"/>
    <w:rsid w:val="00646F57"/>
    <w:rsid w:val="006503BE"/>
    <w:rsid w:val="00650BDB"/>
    <w:rsid w:val="006519CA"/>
    <w:rsid w:val="006525B7"/>
    <w:rsid w:val="00652634"/>
    <w:rsid w:val="00652694"/>
    <w:rsid w:val="00653584"/>
    <w:rsid w:val="00655583"/>
    <w:rsid w:val="00656BBE"/>
    <w:rsid w:val="006601D9"/>
    <w:rsid w:val="006622CA"/>
    <w:rsid w:val="00662E68"/>
    <w:rsid w:val="00663620"/>
    <w:rsid w:val="00663CC9"/>
    <w:rsid w:val="00664EE6"/>
    <w:rsid w:val="00665167"/>
    <w:rsid w:val="00665C61"/>
    <w:rsid w:val="0066787D"/>
    <w:rsid w:val="0067393E"/>
    <w:rsid w:val="00676F60"/>
    <w:rsid w:val="00677324"/>
    <w:rsid w:val="00677558"/>
    <w:rsid w:val="00677A1A"/>
    <w:rsid w:val="00680BE5"/>
    <w:rsid w:val="00680C0B"/>
    <w:rsid w:val="00682075"/>
    <w:rsid w:val="00683251"/>
    <w:rsid w:val="006833DB"/>
    <w:rsid w:val="00685641"/>
    <w:rsid w:val="006859F0"/>
    <w:rsid w:val="0068680D"/>
    <w:rsid w:val="00686DD5"/>
    <w:rsid w:val="006916B2"/>
    <w:rsid w:val="00691F63"/>
    <w:rsid w:val="0069200F"/>
    <w:rsid w:val="006923DB"/>
    <w:rsid w:val="0069284A"/>
    <w:rsid w:val="0069284D"/>
    <w:rsid w:val="00693020"/>
    <w:rsid w:val="0069370A"/>
    <w:rsid w:val="00693904"/>
    <w:rsid w:val="006951E3"/>
    <w:rsid w:val="006975DA"/>
    <w:rsid w:val="006A0F28"/>
    <w:rsid w:val="006A135F"/>
    <w:rsid w:val="006A24FD"/>
    <w:rsid w:val="006A3633"/>
    <w:rsid w:val="006A4C08"/>
    <w:rsid w:val="006A5C29"/>
    <w:rsid w:val="006A5F96"/>
    <w:rsid w:val="006A6EF2"/>
    <w:rsid w:val="006A726E"/>
    <w:rsid w:val="006A78C7"/>
    <w:rsid w:val="006A7936"/>
    <w:rsid w:val="006B0330"/>
    <w:rsid w:val="006B0EBB"/>
    <w:rsid w:val="006B12C5"/>
    <w:rsid w:val="006B1BA9"/>
    <w:rsid w:val="006B2BA8"/>
    <w:rsid w:val="006B322A"/>
    <w:rsid w:val="006B3924"/>
    <w:rsid w:val="006B3A80"/>
    <w:rsid w:val="006B3D16"/>
    <w:rsid w:val="006B7246"/>
    <w:rsid w:val="006B7EAC"/>
    <w:rsid w:val="006C098B"/>
    <w:rsid w:val="006C0B71"/>
    <w:rsid w:val="006C1966"/>
    <w:rsid w:val="006C1B67"/>
    <w:rsid w:val="006C3446"/>
    <w:rsid w:val="006C3D1E"/>
    <w:rsid w:val="006C46D7"/>
    <w:rsid w:val="006C5B0A"/>
    <w:rsid w:val="006C6C31"/>
    <w:rsid w:val="006D3D47"/>
    <w:rsid w:val="006D5501"/>
    <w:rsid w:val="006D6C04"/>
    <w:rsid w:val="006D730C"/>
    <w:rsid w:val="006E0D7D"/>
    <w:rsid w:val="006E21F3"/>
    <w:rsid w:val="006E2C7C"/>
    <w:rsid w:val="006E2E60"/>
    <w:rsid w:val="006E333A"/>
    <w:rsid w:val="006E464C"/>
    <w:rsid w:val="006E52F4"/>
    <w:rsid w:val="006E5691"/>
    <w:rsid w:val="006E63A0"/>
    <w:rsid w:val="006E75A2"/>
    <w:rsid w:val="006F06A3"/>
    <w:rsid w:val="006F202F"/>
    <w:rsid w:val="006F233C"/>
    <w:rsid w:val="006F35F2"/>
    <w:rsid w:val="006F443C"/>
    <w:rsid w:val="006F47E7"/>
    <w:rsid w:val="006F4D7F"/>
    <w:rsid w:val="006F64B6"/>
    <w:rsid w:val="006F64F0"/>
    <w:rsid w:val="006F6D05"/>
    <w:rsid w:val="006F7B70"/>
    <w:rsid w:val="007005DA"/>
    <w:rsid w:val="00700F50"/>
    <w:rsid w:val="007012CF"/>
    <w:rsid w:val="007022EB"/>
    <w:rsid w:val="007028D7"/>
    <w:rsid w:val="00702E89"/>
    <w:rsid w:val="007037F9"/>
    <w:rsid w:val="007044A4"/>
    <w:rsid w:val="007049DD"/>
    <w:rsid w:val="00704F9C"/>
    <w:rsid w:val="00705FE4"/>
    <w:rsid w:val="00706153"/>
    <w:rsid w:val="007061AE"/>
    <w:rsid w:val="007068ED"/>
    <w:rsid w:val="00706D6F"/>
    <w:rsid w:val="00707262"/>
    <w:rsid w:val="007072DC"/>
    <w:rsid w:val="007076B2"/>
    <w:rsid w:val="00707D59"/>
    <w:rsid w:val="00710E57"/>
    <w:rsid w:val="00711430"/>
    <w:rsid w:val="00712463"/>
    <w:rsid w:val="007128E8"/>
    <w:rsid w:val="00713CD2"/>
    <w:rsid w:val="00715E66"/>
    <w:rsid w:val="0071643D"/>
    <w:rsid w:val="00720162"/>
    <w:rsid w:val="00721086"/>
    <w:rsid w:val="00722038"/>
    <w:rsid w:val="00722A98"/>
    <w:rsid w:val="00724B81"/>
    <w:rsid w:val="007258EE"/>
    <w:rsid w:val="007259E2"/>
    <w:rsid w:val="00725B0E"/>
    <w:rsid w:val="00727404"/>
    <w:rsid w:val="00730212"/>
    <w:rsid w:val="007311F8"/>
    <w:rsid w:val="00731245"/>
    <w:rsid w:val="0073254C"/>
    <w:rsid w:val="0073262D"/>
    <w:rsid w:val="007331C3"/>
    <w:rsid w:val="007337EF"/>
    <w:rsid w:val="007338E0"/>
    <w:rsid w:val="00733B31"/>
    <w:rsid w:val="00735B10"/>
    <w:rsid w:val="00735C84"/>
    <w:rsid w:val="007362DE"/>
    <w:rsid w:val="00737394"/>
    <w:rsid w:val="00737AF6"/>
    <w:rsid w:val="007401AB"/>
    <w:rsid w:val="00741337"/>
    <w:rsid w:val="007416DD"/>
    <w:rsid w:val="00741B0B"/>
    <w:rsid w:val="007432F4"/>
    <w:rsid w:val="00743399"/>
    <w:rsid w:val="00743C70"/>
    <w:rsid w:val="00743F46"/>
    <w:rsid w:val="0074481C"/>
    <w:rsid w:val="007452B4"/>
    <w:rsid w:val="00745D10"/>
    <w:rsid w:val="007463A1"/>
    <w:rsid w:val="00746E12"/>
    <w:rsid w:val="007477F8"/>
    <w:rsid w:val="007479B7"/>
    <w:rsid w:val="007503D4"/>
    <w:rsid w:val="007506F5"/>
    <w:rsid w:val="007519B8"/>
    <w:rsid w:val="007539B4"/>
    <w:rsid w:val="00754CAB"/>
    <w:rsid w:val="007551D2"/>
    <w:rsid w:val="00755321"/>
    <w:rsid w:val="00756A86"/>
    <w:rsid w:val="007570DA"/>
    <w:rsid w:val="0075791A"/>
    <w:rsid w:val="007606C4"/>
    <w:rsid w:val="00760986"/>
    <w:rsid w:val="007609AF"/>
    <w:rsid w:val="00761379"/>
    <w:rsid w:val="0076176C"/>
    <w:rsid w:val="0076224B"/>
    <w:rsid w:val="007634EE"/>
    <w:rsid w:val="00763677"/>
    <w:rsid w:val="00766EC4"/>
    <w:rsid w:val="007671A5"/>
    <w:rsid w:val="007679C7"/>
    <w:rsid w:val="00770309"/>
    <w:rsid w:val="00770C5A"/>
    <w:rsid w:val="00771D40"/>
    <w:rsid w:val="00772687"/>
    <w:rsid w:val="00772F83"/>
    <w:rsid w:val="0077378B"/>
    <w:rsid w:val="00774BD5"/>
    <w:rsid w:val="00774DDC"/>
    <w:rsid w:val="007759FB"/>
    <w:rsid w:val="007769E3"/>
    <w:rsid w:val="00777F69"/>
    <w:rsid w:val="007803A3"/>
    <w:rsid w:val="00781BCD"/>
    <w:rsid w:val="00783273"/>
    <w:rsid w:val="0078338F"/>
    <w:rsid w:val="00783665"/>
    <w:rsid w:val="00783E60"/>
    <w:rsid w:val="00784875"/>
    <w:rsid w:val="00785AF3"/>
    <w:rsid w:val="00785C28"/>
    <w:rsid w:val="00786536"/>
    <w:rsid w:val="00786557"/>
    <w:rsid w:val="007867D6"/>
    <w:rsid w:val="00790052"/>
    <w:rsid w:val="0079116E"/>
    <w:rsid w:val="00794552"/>
    <w:rsid w:val="0079502F"/>
    <w:rsid w:val="00796686"/>
    <w:rsid w:val="007A053D"/>
    <w:rsid w:val="007A1AD5"/>
    <w:rsid w:val="007A301F"/>
    <w:rsid w:val="007A33CD"/>
    <w:rsid w:val="007A37C6"/>
    <w:rsid w:val="007A3CAB"/>
    <w:rsid w:val="007A40E0"/>
    <w:rsid w:val="007A4E84"/>
    <w:rsid w:val="007A561B"/>
    <w:rsid w:val="007A5812"/>
    <w:rsid w:val="007A59B6"/>
    <w:rsid w:val="007B205F"/>
    <w:rsid w:val="007B2DE5"/>
    <w:rsid w:val="007B3604"/>
    <w:rsid w:val="007B6A78"/>
    <w:rsid w:val="007C00E5"/>
    <w:rsid w:val="007C08AA"/>
    <w:rsid w:val="007C09BD"/>
    <w:rsid w:val="007C1173"/>
    <w:rsid w:val="007C2B31"/>
    <w:rsid w:val="007C38E3"/>
    <w:rsid w:val="007C59A1"/>
    <w:rsid w:val="007C67B2"/>
    <w:rsid w:val="007C712B"/>
    <w:rsid w:val="007C771D"/>
    <w:rsid w:val="007D0196"/>
    <w:rsid w:val="007D2FC7"/>
    <w:rsid w:val="007D3557"/>
    <w:rsid w:val="007D3816"/>
    <w:rsid w:val="007D43FE"/>
    <w:rsid w:val="007D6DBC"/>
    <w:rsid w:val="007E0100"/>
    <w:rsid w:val="007E0923"/>
    <w:rsid w:val="007E0AB9"/>
    <w:rsid w:val="007E0B0B"/>
    <w:rsid w:val="007E201D"/>
    <w:rsid w:val="007E2A09"/>
    <w:rsid w:val="007E3BE6"/>
    <w:rsid w:val="007E3E53"/>
    <w:rsid w:val="007E688A"/>
    <w:rsid w:val="007F0134"/>
    <w:rsid w:val="007F0497"/>
    <w:rsid w:val="007F0D4C"/>
    <w:rsid w:val="007F1326"/>
    <w:rsid w:val="007F165D"/>
    <w:rsid w:val="007F24BE"/>
    <w:rsid w:val="007F30C5"/>
    <w:rsid w:val="007F4028"/>
    <w:rsid w:val="007F45CC"/>
    <w:rsid w:val="007F546D"/>
    <w:rsid w:val="007F5AF7"/>
    <w:rsid w:val="007F68C2"/>
    <w:rsid w:val="007F7160"/>
    <w:rsid w:val="007F71EB"/>
    <w:rsid w:val="007F7893"/>
    <w:rsid w:val="007F7EDA"/>
    <w:rsid w:val="00800186"/>
    <w:rsid w:val="00802FA0"/>
    <w:rsid w:val="008035FE"/>
    <w:rsid w:val="008042E1"/>
    <w:rsid w:val="0080486F"/>
    <w:rsid w:val="008050AB"/>
    <w:rsid w:val="008064D5"/>
    <w:rsid w:val="00806642"/>
    <w:rsid w:val="00810669"/>
    <w:rsid w:val="008113B2"/>
    <w:rsid w:val="00812BAD"/>
    <w:rsid w:val="00813153"/>
    <w:rsid w:val="008132AD"/>
    <w:rsid w:val="00813610"/>
    <w:rsid w:val="00813E85"/>
    <w:rsid w:val="0081516B"/>
    <w:rsid w:val="00815183"/>
    <w:rsid w:val="0081704B"/>
    <w:rsid w:val="00817E49"/>
    <w:rsid w:val="00821E3E"/>
    <w:rsid w:val="00822F82"/>
    <w:rsid w:val="00823FBB"/>
    <w:rsid w:val="00824005"/>
    <w:rsid w:val="00830D23"/>
    <w:rsid w:val="0083145C"/>
    <w:rsid w:val="008325C3"/>
    <w:rsid w:val="00833274"/>
    <w:rsid w:val="008333D0"/>
    <w:rsid w:val="008334EC"/>
    <w:rsid w:val="00834815"/>
    <w:rsid w:val="00834E01"/>
    <w:rsid w:val="00834E3D"/>
    <w:rsid w:val="008361BC"/>
    <w:rsid w:val="0083628F"/>
    <w:rsid w:val="00836659"/>
    <w:rsid w:val="00836DA7"/>
    <w:rsid w:val="00840A1D"/>
    <w:rsid w:val="0084162F"/>
    <w:rsid w:val="00841DFE"/>
    <w:rsid w:val="0084224E"/>
    <w:rsid w:val="00843F49"/>
    <w:rsid w:val="00845858"/>
    <w:rsid w:val="0085032D"/>
    <w:rsid w:val="008504BC"/>
    <w:rsid w:val="00851B32"/>
    <w:rsid w:val="00852F88"/>
    <w:rsid w:val="00855CE5"/>
    <w:rsid w:val="00855D1B"/>
    <w:rsid w:val="008567FC"/>
    <w:rsid w:val="00857677"/>
    <w:rsid w:val="0085782B"/>
    <w:rsid w:val="00857E78"/>
    <w:rsid w:val="00857F45"/>
    <w:rsid w:val="00860044"/>
    <w:rsid w:val="008606BD"/>
    <w:rsid w:val="00861E02"/>
    <w:rsid w:val="00862401"/>
    <w:rsid w:val="0086271E"/>
    <w:rsid w:val="00862965"/>
    <w:rsid w:val="00863CD0"/>
    <w:rsid w:val="008654CE"/>
    <w:rsid w:val="0086647D"/>
    <w:rsid w:val="00866741"/>
    <w:rsid w:val="00867A67"/>
    <w:rsid w:val="00867E68"/>
    <w:rsid w:val="0087183F"/>
    <w:rsid w:val="00872218"/>
    <w:rsid w:val="008737D7"/>
    <w:rsid w:val="008746E6"/>
    <w:rsid w:val="00875AA5"/>
    <w:rsid w:val="00876C93"/>
    <w:rsid w:val="0087760D"/>
    <w:rsid w:val="00877A02"/>
    <w:rsid w:val="00877C29"/>
    <w:rsid w:val="00880D87"/>
    <w:rsid w:val="00881AF2"/>
    <w:rsid w:val="00882BA0"/>
    <w:rsid w:val="0088494E"/>
    <w:rsid w:val="0088504D"/>
    <w:rsid w:val="00885826"/>
    <w:rsid w:val="00885CCC"/>
    <w:rsid w:val="0088669A"/>
    <w:rsid w:val="00886B3F"/>
    <w:rsid w:val="008871DA"/>
    <w:rsid w:val="00887CB0"/>
    <w:rsid w:val="00887F73"/>
    <w:rsid w:val="00890D50"/>
    <w:rsid w:val="008914B6"/>
    <w:rsid w:val="00891B81"/>
    <w:rsid w:val="00892726"/>
    <w:rsid w:val="0089295C"/>
    <w:rsid w:val="008933AF"/>
    <w:rsid w:val="0089405E"/>
    <w:rsid w:val="0089415D"/>
    <w:rsid w:val="00894183"/>
    <w:rsid w:val="00894D99"/>
    <w:rsid w:val="00895218"/>
    <w:rsid w:val="0089644E"/>
    <w:rsid w:val="0089690D"/>
    <w:rsid w:val="00896E1D"/>
    <w:rsid w:val="00897F8E"/>
    <w:rsid w:val="008A08EA"/>
    <w:rsid w:val="008A273A"/>
    <w:rsid w:val="008A31A4"/>
    <w:rsid w:val="008A3670"/>
    <w:rsid w:val="008A3ADD"/>
    <w:rsid w:val="008A3CE2"/>
    <w:rsid w:val="008A4038"/>
    <w:rsid w:val="008A4645"/>
    <w:rsid w:val="008A4A22"/>
    <w:rsid w:val="008A4B94"/>
    <w:rsid w:val="008A4E39"/>
    <w:rsid w:val="008A7C78"/>
    <w:rsid w:val="008A7E88"/>
    <w:rsid w:val="008B0064"/>
    <w:rsid w:val="008B09C2"/>
    <w:rsid w:val="008B0EA5"/>
    <w:rsid w:val="008B1732"/>
    <w:rsid w:val="008B1FE0"/>
    <w:rsid w:val="008B24C0"/>
    <w:rsid w:val="008B353D"/>
    <w:rsid w:val="008B36D3"/>
    <w:rsid w:val="008B4145"/>
    <w:rsid w:val="008B4697"/>
    <w:rsid w:val="008B4B99"/>
    <w:rsid w:val="008B4DD6"/>
    <w:rsid w:val="008B5493"/>
    <w:rsid w:val="008B63AE"/>
    <w:rsid w:val="008B6633"/>
    <w:rsid w:val="008B6EC9"/>
    <w:rsid w:val="008C0463"/>
    <w:rsid w:val="008C0D04"/>
    <w:rsid w:val="008C10B7"/>
    <w:rsid w:val="008C148F"/>
    <w:rsid w:val="008C1DCB"/>
    <w:rsid w:val="008C2553"/>
    <w:rsid w:val="008C28EE"/>
    <w:rsid w:val="008C3871"/>
    <w:rsid w:val="008C4441"/>
    <w:rsid w:val="008C50FC"/>
    <w:rsid w:val="008C579F"/>
    <w:rsid w:val="008C5E42"/>
    <w:rsid w:val="008C602F"/>
    <w:rsid w:val="008C76B4"/>
    <w:rsid w:val="008D003A"/>
    <w:rsid w:val="008D0956"/>
    <w:rsid w:val="008D228A"/>
    <w:rsid w:val="008D2556"/>
    <w:rsid w:val="008D4A17"/>
    <w:rsid w:val="008D4B62"/>
    <w:rsid w:val="008D609E"/>
    <w:rsid w:val="008D6836"/>
    <w:rsid w:val="008D6DD9"/>
    <w:rsid w:val="008D7E9B"/>
    <w:rsid w:val="008E1946"/>
    <w:rsid w:val="008E2C38"/>
    <w:rsid w:val="008E2CD6"/>
    <w:rsid w:val="008E2CEE"/>
    <w:rsid w:val="008E2F49"/>
    <w:rsid w:val="008E3B68"/>
    <w:rsid w:val="008E3B86"/>
    <w:rsid w:val="008E49E5"/>
    <w:rsid w:val="008E4D22"/>
    <w:rsid w:val="008E4E73"/>
    <w:rsid w:val="008E508A"/>
    <w:rsid w:val="008E5210"/>
    <w:rsid w:val="008E5275"/>
    <w:rsid w:val="008E5FE0"/>
    <w:rsid w:val="008E7A87"/>
    <w:rsid w:val="008F27B3"/>
    <w:rsid w:val="008F3EB7"/>
    <w:rsid w:val="008F419D"/>
    <w:rsid w:val="008F4F15"/>
    <w:rsid w:val="008F51CB"/>
    <w:rsid w:val="008F55F0"/>
    <w:rsid w:val="00901156"/>
    <w:rsid w:val="00901CAC"/>
    <w:rsid w:val="00901E0A"/>
    <w:rsid w:val="00902460"/>
    <w:rsid w:val="009039CE"/>
    <w:rsid w:val="00904CB7"/>
    <w:rsid w:val="00906B14"/>
    <w:rsid w:val="00907DB2"/>
    <w:rsid w:val="00910F5D"/>
    <w:rsid w:val="009117F5"/>
    <w:rsid w:val="00911AED"/>
    <w:rsid w:val="00911EAE"/>
    <w:rsid w:val="00912DF6"/>
    <w:rsid w:val="00915186"/>
    <w:rsid w:val="009153A9"/>
    <w:rsid w:val="009155FD"/>
    <w:rsid w:val="00915685"/>
    <w:rsid w:val="00915F91"/>
    <w:rsid w:val="00916163"/>
    <w:rsid w:val="009161F2"/>
    <w:rsid w:val="00916E37"/>
    <w:rsid w:val="00917EDC"/>
    <w:rsid w:val="00920434"/>
    <w:rsid w:val="0092065F"/>
    <w:rsid w:val="009210C7"/>
    <w:rsid w:val="00922803"/>
    <w:rsid w:val="009237F7"/>
    <w:rsid w:val="0092397F"/>
    <w:rsid w:val="00923985"/>
    <w:rsid w:val="0092696F"/>
    <w:rsid w:val="00926E32"/>
    <w:rsid w:val="00931B14"/>
    <w:rsid w:val="00931D47"/>
    <w:rsid w:val="0093206E"/>
    <w:rsid w:val="009333B3"/>
    <w:rsid w:val="00933757"/>
    <w:rsid w:val="00933827"/>
    <w:rsid w:val="009349DA"/>
    <w:rsid w:val="0093509F"/>
    <w:rsid w:val="0093512B"/>
    <w:rsid w:val="0093548F"/>
    <w:rsid w:val="009354B1"/>
    <w:rsid w:val="0093566F"/>
    <w:rsid w:val="009371BD"/>
    <w:rsid w:val="00937D71"/>
    <w:rsid w:val="00940870"/>
    <w:rsid w:val="00940CD9"/>
    <w:rsid w:val="00941B92"/>
    <w:rsid w:val="00941BFC"/>
    <w:rsid w:val="00941E04"/>
    <w:rsid w:val="00941E1C"/>
    <w:rsid w:val="00942C33"/>
    <w:rsid w:val="00943558"/>
    <w:rsid w:val="009450B8"/>
    <w:rsid w:val="00946258"/>
    <w:rsid w:val="00946690"/>
    <w:rsid w:val="00947BE0"/>
    <w:rsid w:val="009513A7"/>
    <w:rsid w:val="00952EA0"/>
    <w:rsid w:val="009537AA"/>
    <w:rsid w:val="00953F72"/>
    <w:rsid w:val="00954538"/>
    <w:rsid w:val="0095578D"/>
    <w:rsid w:val="00955DB7"/>
    <w:rsid w:val="00955F05"/>
    <w:rsid w:val="00956249"/>
    <w:rsid w:val="0095744F"/>
    <w:rsid w:val="00957592"/>
    <w:rsid w:val="00957A0F"/>
    <w:rsid w:val="00957C52"/>
    <w:rsid w:val="00957FBA"/>
    <w:rsid w:val="009622CE"/>
    <w:rsid w:val="009623AD"/>
    <w:rsid w:val="00962632"/>
    <w:rsid w:val="00964E07"/>
    <w:rsid w:val="009659C6"/>
    <w:rsid w:val="00967029"/>
    <w:rsid w:val="0097091E"/>
    <w:rsid w:val="00970C05"/>
    <w:rsid w:val="00970F4E"/>
    <w:rsid w:val="009714B6"/>
    <w:rsid w:val="009722CA"/>
    <w:rsid w:val="0097272C"/>
    <w:rsid w:val="00974C0A"/>
    <w:rsid w:val="00974C97"/>
    <w:rsid w:val="00974F4F"/>
    <w:rsid w:val="00977A12"/>
    <w:rsid w:val="0098060B"/>
    <w:rsid w:val="009807CF"/>
    <w:rsid w:val="00982BCD"/>
    <w:rsid w:val="00982D2A"/>
    <w:rsid w:val="00983740"/>
    <w:rsid w:val="0098455D"/>
    <w:rsid w:val="0098489F"/>
    <w:rsid w:val="009848F6"/>
    <w:rsid w:val="009849AD"/>
    <w:rsid w:val="00985CDE"/>
    <w:rsid w:val="00991A95"/>
    <w:rsid w:val="0099339F"/>
    <w:rsid w:val="00993A49"/>
    <w:rsid w:val="00994A52"/>
    <w:rsid w:val="00994BF7"/>
    <w:rsid w:val="00995A03"/>
    <w:rsid w:val="0099601A"/>
    <w:rsid w:val="009969F7"/>
    <w:rsid w:val="00997EC0"/>
    <w:rsid w:val="009A0726"/>
    <w:rsid w:val="009A0C8B"/>
    <w:rsid w:val="009A0D67"/>
    <w:rsid w:val="009A270E"/>
    <w:rsid w:val="009A2D4A"/>
    <w:rsid w:val="009A3CD2"/>
    <w:rsid w:val="009A4447"/>
    <w:rsid w:val="009A4846"/>
    <w:rsid w:val="009A49D9"/>
    <w:rsid w:val="009A554D"/>
    <w:rsid w:val="009A5ACE"/>
    <w:rsid w:val="009A60C3"/>
    <w:rsid w:val="009A6717"/>
    <w:rsid w:val="009A67FE"/>
    <w:rsid w:val="009A6BED"/>
    <w:rsid w:val="009A6E33"/>
    <w:rsid w:val="009A6E84"/>
    <w:rsid w:val="009A72A3"/>
    <w:rsid w:val="009A7C59"/>
    <w:rsid w:val="009B2B36"/>
    <w:rsid w:val="009B37EB"/>
    <w:rsid w:val="009B39AF"/>
    <w:rsid w:val="009B51B7"/>
    <w:rsid w:val="009B5703"/>
    <w:rsid w:val="009B5D0C"/>
    <w:rsid w:val="009B6AB8"/>
    <w:rsid w:val="009B6F35"/>
    <w:rsid w:val="009B741D"/>
    <w:rsid w:val="009C0136"/>
    <w:rsid w:val="009C0C8D"/>
    <w:rsid w:val="009C1392"/>
    <w:rsid w:val="009C1532"/>
    <w:rsid w:val="009C21EE"/>
    <w:rsid w:val="009C2DB0"/>
    <w:rsid w:val="009C350A"/>
    <w:rsid w:val="009C35EA"/>
    <w:rsid w:val="009C45F1"/>
    <w:rsid w:val="009C4712"/>
    <w:rsid w:val="009C5570"/>
    <w:rsid w:val="009C5D71"/>
    <w:rsid w:val="009C77C8"/>
    <w:rsid w:val="009C7892"/>
    <w:rsid w:val="009D084B"/>
    <w:rsid w:val="009D124E"/>
    <w:rsid w:val="009D23D5"/>
    <w:rsid w:val="009D2C33"/>
    <w:rsid w:val="009D2D46"/>
    <w:rsid w:val="009D31F3"/>
    <w:rsid w:val="009D399E"/>
    <w:rsid w:val="009D3CBD"/>
    <w:rsid w:val="009D464B"/>
    <w:rsid w:val="009D4CAB"/>
    <w:rsid w:val="009D4F32"/>
    <w:rsid w:val="009D5735"/>
    <w:rsid w:val="009D59CB"/>
    <w:rsid w:val="009D5B02"/>
    <w:rsid w:val="009D63FB"/>
    <w:rsid w:val="009D669F"/>
    <w:rsid w:val="009D7F3F"/>
    <w:rsid w:val="009E1D68"/>
    <w:rsid w:val="009E3AF3"/>
    <w:rsid w:val="009E3F61"/>
    <w:rsid w:val="009E406F"/>
    <w:rsid w:val="009E45CC"/>
    <w:rsid w:val="009E4C0C"/>
    <w:rsid w:val="009E5F9C"/>
    <w:rsid w:val="009E6B90"/>
    <w:rsid w:val="009E724F"/>
    <w:rsid w:val="009E7997"/>
    <w:rsid w:val="009F0839"/>
    <w:rsid w:val="009F3BC7"/>
    <w:rsid w:val="009F48C1"/>
    <w:rsid w:val="009F5115"/>
    <w:rsid w:val="009F540E"/>
    <w:rsid w:val="009F5AFB"/>
    <w:rsid w:val="009F5CAB"/>
    <w:rsid w:val="009F5FC7"/>
    <w:rsid w:val="009F64F8"/>
    <w:rsid w:val="009F782F"/>
    <w:rsid w:val="009F7A90"/>
    <w:rsid w:val="00A001D2"/>
    <w:rsid w:val="00A004B3"/>
    <w:rsid w:val="00A00C71"/>
    <w:rsid w:val="00A01088"/>
    <w:rsid w:val="00A010D7"/>
    <w:rsid w:val="00A01D3B"/>
    <w:rsid w:val="00A03CE2"/>
    <w:rsid w:val="00A03DD9"/>
    <w:rsid w:val="00A04029"/>
    <w:rsid w:val="00A04061"/>
    <w:rsid w:val="00A10214"/>
    <w:rsid w:val="00A10794"/>
    <w:rsid w:val="00A10803"/>
    <w:rsid w:val="00A114F8"/>
    <w:rsid w:val="00A1150B"/>
    <w:rsid w:val="00A12735"/>
    <w:rsid w:val="00A1274E"/>
    <w:rsid w:val="00A12CFA"/>
    <w:rsid w:val="00A14797"/>
    <w:rsid w:val="00A14AC0"/>
    <w:rsid w:val="00A14D41"/>
    <w:rsid w:val="00A14E84"/>
    <w:rsid w:val="00A15298"/>
    <w:rsid w:val="00A15D50"/>
    <w:rsid w:val="00A16AF6"/>
    <w:rsid w:val="00A17864"/>
    <w:rsid w:val="00A17CED"/>
    <w:rsid w:val="00A202FF"/>
    <w:rsid w:val="00A206CD"/>
    <w:rsid w:val="00A21BE9"/>
    <w:rsid w:val="00A23996"/>
    <w:rsid w:val="00A23A20"/>
    <w:rsid w:val="00A23E89"/>
    <w:rsid w:val="00A24680"/>
    <w:rsid w:val="00A24B8B"/>
    <w:rsid w:val="00A25F2D"/>
    <w:rsid w:val="00A263D0"/>
    <w:rsid w:val="00A2779B"/>
    <w:rsid w:val="00A307D4"/>
    <w:rsid w:val="00A30CC1"/>
    <w:rsid w:val="00A30FCA"/>
    <w:rsid w:val="00A31B90"/>
    <w:rsid w:val="00A32464"/>
    <w:rsid w:val="00A32468"/>
    <w:rsid w:val="00A325CC"/>
    <w:rsid w:val="00A326DD"/>
    <w:rsid w:val="00A33A48"/>
    <w:rsid w:val="00A35B4B"/>
    <w:rsid w:val="00A3601F"/>
    <w:rsid w:val="00A37145"/>
    <w:rsid w:val="00A3784F"/>
    <w:rsid w:val="00A37E5C"/>
    <w:rsid w:val="00A37E7C"/>
    <w:rsid w:val="00A4017D"/>
    <w:rsid w:val="00A413B9"/>
    <w:rsid w:val="00A42CBD"/>
    <w:rsid w:val="00A444B9"/>
    <w:rsid w:val="00A45134"/>
    <w:rsid w:val="00A45E39"/>
    <w:rsid w:val="00A46CAC"/>
    <w:rsid w:val="00A47492"/>
    <w:rsid w:val="00A47F23"/>
    <w:rsid w:val="00A47FB3"/>
    <w:rsid w:val="00A500D2"/>
    <w:rsid w:val="00A50FF0"/>
    <w:rsid w:val="00A5109E"/>
    <w:rsid w:val="00A5138B"/>
    <w:rsid w:val="00A5167C"/>
    <w:rsid w:val="00A517B5"/>
    <w:rsid w:val="00A51920"/>
    <w:rsid w:val="00A5527B"/>
    <w:rsid w:val="00A5614F"/>
    <w:rsid w:val="00A564FC"/>
    <w:rsid w:val="00A6145B"/>
    <w:rsid w:val="00A65EAA"/>
    <w:rsid w:val="00A70A32"/>
    <w:rsid w:val="00A70F93"/>
    <w:rsid w:val="00A72A92"/>
    <w:rsid w:val="00A73A8F"/>
    <w:rsid w:val="00A75020"/>
    <w:rsid w:val="00A75692"/>
    <w:rsid w:val="00A75C1E"/>
    <w:rsid w:val="00A769DE"/>
    <w:rsid w:val="00A80C67"/>
    <w:rsid w:val="00A8102E"/>
    <w:rsid w:val="00A813BA"/>
    <w:rsid w:val="00A81C1E"/>
    <w:rsid w:val="00A84352"/>
    <w:rsid w:val="00A84394"/>
    <w:rsid w:val="00A860C4"/>
    <w:rsid w:val="00A86F11"/>
    <w:rsid w:val="00A870F8"/>
    <w:rsid w:val="00A875FB"/>
    <w:rsid w:val="00A87AE5"/>
    <w:rsid w:val="00A90A64"/>
    <w:rsid w:val="00A91B93"/>
    <w:rsid w:val="00A91C11"/>
    <w:rsid w:val="00A935E2"/>
    <w:rsid w:val="00A9471E"/>
    <w:rsid w:val="00A94C5D"/>
    <w:rsid w:val="00A95568"/>
    <w:rsid w:val="00A95B94"/>
    <w:rsid w:val="00AA1F00"/>
    <w:rsid w:val="00AA20C9"/>
    <w:rsid w:val="00AA2E24"/>
    <w:rsid w:val="00AA32FA"/>
    <w:rsid w:val="00AA3D80"/>
    <w:rsid w:val="00AA4083"/>
    <w:rsid w:val="00AA45B4"/>
    <w:rsid w:val="00AA7A98"/>
    <w:rsid w:val="00AB0141"/>
    <w:rsid w:val="00AB11E6"/>
    <w:rsid w:val="00AB14C2"/>
    <w:rsid w:val="00AB1F60"/>
    <w:rsid w:val="00AB2EAE"/>
    <w:rsid w:val="00AB336D"/>
    <w:rsid w:val="00AB440E"/>
    <w:rsid w:val="00AB54A1"/>
    <w:rsid w:val="00AB5D92"/>
    <w:rsid w:val="00AB6AF1"/>
    <w:rsid w:val="00AB7025"/>
    <w:rsid w:val="00AB79E5"/>
    <w:rsid w:val="00AC0430"/>
    <w:rsid w:val="00AC1126"/>
    <w:rsid w:val="00AC179C"/>
    <w:rsid w:val="00AC250D"/>
    <w:rsid w:val="00AC3B40"/>
    <w:rsid w:val="00AC4A8E"/>
    <w:rsid w:val="00AC4CD8"/>
    <w:rsid w:val="00AC569A"/>
    <w:rsid w:val="00AC5D31"/>
    <w:rsid w:val="00AC6312"/>
    <w:rsid w:val="00AC74CE"/>
    <w:rsid w:val="00AD0BF6"/>
    <w:rsid w:val="00AD0CBB"/>
    <w:rsid w:val="00AD14D3"/>
    <w:rsid w:val="00AD4CD6"/>
    <w:rsid w:val="00AD5229"/>
    <w:rsid w:val="00AD5602"/>
    <w:rsid w:val="00AD6250"/>
    <w:rsid w:val="00AD6428"/>
    <w:rsid w:val="00AE07C4"/>
    <w:rsid w:val="00AE0AC2"/>
    <w:rsid w:val="00AE0F5B"/>
    <w:rsid w:val="00AE522F"/>
    <w:rsid w:val="00AE5C09"/>
    <w:rsid w:val="00AE66CE"/>
    <w:rsid w:val="00AF1D8A"/>
    <w:rsid w:val="00AF1E79"/>
    <w:rsid w:val="00AF2A79"/>
    <w:rsid w:val="00AF4567"/>
    <w:rsid w:val="00AF4635"/>
    <w:rsid w:val="00AF4724"/>
    <w:rsid w:val="00AF51DE"/>
    <w:rsid w:val="00AF720F"/>
    <w:rsid w:val="00AF72A1"/>
    <w:rsid w:val="00AF7378"/>
    <w:rsid w:val="00AF75C6"/>
    <w:rsid w:val="00AF75F6"/>
    <w:rsid w:val="00AF7733"/>
    <w:rsid w:val="00AF7F11"/>
    <w:rsid w:val="00B0003D"/>
    <w:rsid w:val="00B00159"/>
    <w:rsid w:val="00B00F13"/>
    <w:rsid w:val="00B02511"/>
    <w:rsid w:val="00B03047"/>
    <w:rsid w:val="00B0355B"/>
    <w:rsid w:val="00B03D6A"/>
    <w:rsid w:val="00B03D74"/>
    <w:rsid w:val="00B06E42"/>
    <w:rsid w:val="00B070F0"/>
    <w:rsid w:val="00B073FA"/>
    <w:rsid w:val="00B10170"/>
    <w:rsid w:val="00B1192D"/>
    <w:rsid w:val="00B12508"/>
    <w:rsid w:val="00B13900"/>
    <w:rsid w:val="00B13D87"/>
    <w:rsid w:val="00B13FAE"/>
    <w:rsid w:val="00B1436C"/>
    <w:rsid w:val="00B150C5"/>
    <w:rsid w:val="00B15CCB"/>
    <w:rsid w:val="00B16497"/>
    <w:rsid w:val="00B1666F"/>
    <w:rsid w:val="00B16BE3"/>
    <w:rsid w:val="00B1752A"/>
    <w:rsid w:val="00B17EEE"/>
    <w:rsid w:val="00B20F5F"/>
    <w:rsid w:val="00B21DB3"/>
    <w:rsid w:val="00B21EE8"/>
    <w:rsid w:val="00B22252"/>
    <w:rsid w:val="00B2267B"/>
    <w:rsid w:val="00B23EF1"/>
    <w:rsid w:val="00B2501C"/>
    <w:rsid w:val="00B26169"/>
    <w:rsid w:val="00B26634"/>
    <w:rsid w:val="00B270DA"/>
    <w:rsid w:val="00B27F22"/>
    <w:rsid w:val="00B301B8"/>
    <w:rsid w:val="00B3084F"/>
    <w:rsid w:val="00B308EB"/>
    <w:rsid w:val="00B30C44"/>
    <w:rsid w:val="00B31D47"/>
    <w:rsid w:val="00B320C1"/>
    <w:rsid w:val="00B32551"/>
    <w:rsid w:val="00B335C2"/>
    <w:rsid w:val="00B33EC7"/>
    <w:rsid w:val="00B346E3"/>
    <w:rsid w:val="00B37304"/>
    <w:rsid w:val="00B37D31"/>
    <w:rsid w:val="00B40397"/>
    <w:rsid w:val="00B40D7E"/>
    <w:rsid w:val="00B414F2"/>
    <w:rsid w:val="00B4294C"/>
    <w:rsid w:val="00B46A89"/>
    <w:rsid w:val="00B46BFF"/>
    <w:rsid w:val="00B472DB"/>
    <w:rsid w:val="00B47F8C"/>
    <w:rsid w:val="00B514EE"/>
    <w:rsid w:val="00B51EC9"/>
    <w:rsid w:val="00B54BF7"/>
    <w:rsid w:val="00B55DCD"/>
    <w:rsid w:val="00B56791"/>
    <w:rsid w:val="00B567EE"/>
    <w:rsid w:val="00B569A4"/>
    <w:rsid w:val="00B56EA0"/>
    <w:rsid w:val="00B57235"/>
    <w:rsid w:val="00B6048E"/>
    <w:rsid w:val="00B60BD5"/>
    <w:rsid w:val="00B613D5"/>
    <w:rsid w:val="00B6177C"/>
    <w:rsid w:val="00B63B11"/>
    <w:rsid w:val="00B63E06"/>
    <w:rsid w:val="00B64E50"/>
    <w:rsid w:val="00B653F5"/>
    <w:rsid w:val="00B6567E"/>
    <w:rsid w:val="00B6784B"/>
    <w:rsid w:val="00B709D9"/>
    <w:rsid w:val="00B72202"/>
    <w:rsid w:val="00B72395"/>
    <w:rsid w:val="00B733DD"/>
    <w:rsid w:val="00B7341A"/>
    <w:rsid w:val="00B74302"/>
    <w:rsid w:val="00B743EB"/>
    <w:rsid w:val="00B749E6"/>
    <w:rsid w:val="00B76766"/>
    <w:rsid w:val="00B7785B"/>
    <w:rsid w:val="00B7788F"/>
    <w:rsid w:val="00B813E1"/>
    <w:rsid w:val="00B8210A"/>
    <w:rsid w:val="00B8245E"/>
    <w:rsid w:val="00B82943"/>
    <w:rsid w:val="00B82FE3"/>
    <w:rsid w:val="00B83CC7"/>
    <w:rsid w:val="00B84A95"/>
    <w:rsid w:val="00B86D42"/>
    <w:rsid w:val="00B90073"/>
    <w:rsid w:val="00B90778"/>
    <w:rsid w:val="00B9149E"/>
    <w:rsid w:val="00B91C32"/>
    <w:rsid w:val="00B92313"/>
    <w:rsid w:val="00B9277D"/>
    <w:rsid w:val="00B93ADD"/>
    <w:rsid w:val="00B94993"/>
    <w:rsid w:val="00B95667"/>
    <w:rsid w:val="00B9599D"/>
    <w:rsid w:val="00B9623D"/>
    <w:rsid w:val="00B97F2D"/>
    <w:rsid w:val="00BA0C6C"/>
    <w:rsid w:val="00BA209D"/>
    <w:rsid w:val="00BA7062"/>
    <w:rsid w:val="00BA706E"/>
    <w:rsid w:val="00BA750E"/>
    <w:rsid w:val="00BA7822"/>
    <w:rsid w:val="00BA78CA"/>
    <w:rsid w:val="00BB01C5"/>
    <w:rsid w:val="00BB09F0"/>
    <w:rsid w:val="00BB1539"/>
    <w:rsid w:val="00BB17E0"/>
    <w:rsid w:val="00BB1A8F"/>
    <w:rsid w:val="00BB3EEE"/>
    <w:rsid w:val="00BB4030"/>
    <w:rsid w:val="00BB485F"/>
    <w:rsid w:val="00BB5254"/>
    <w:rsid w:val="00BB5344"/>
    <w:rsid w:val="00BB5749"/>
    <w:rsid w:val="00BB5D48"/>
    <w:rsid w:val="00BB6FB3"/>
    <w:rsid w:val="00BB75D8"/>
    <w:rsid w:val="00BB7BA1"/>
    <w:rsid w:val="00BB7C4D"/>
    <w:rsid w:val="00BC0C9D"/>
    <w:rsid w:val="00BC19F8"/>
    <w:rsid w:val="00BC1A7A"/>
    <w:rsid w:val="00BC2165"/>
    <w:rsid w:val="00BC2442"/>
    <w:rsid w:val="00BC2587"/>
    <w:rsid w:val="00BC2CC4"/>
    <w:rsid w:val="00BC3BE4"/>
    <w:rsid w:val="00BD0249"/>
    <w:rsid w:val="00BD085B"/>
    <w:rsid w:val="00BD12EB"/>
    <w:rsid w:val="00BD1825"/>
    <w:rsid w:val="00BD2A9B"/>
    <w:rsid w:val="00BD58E9"/>
    <w:rsid w:val="00BD6BBB"/>
    <w:rsid w:val="00BD6E56"/>
    <w:rsid w:val="00BE0B0C"/>
    <w:rsid w:val="00BE1265"/>
    <w:rsid w:val="00BE2041"/>
    <w:rsid w:val="00BE231C"/>
    <w:rsid w:val="00BE3719"/>
    <w:rsid w:val="00BE3C6E"/>
    <w:rsid w:val="00BE3DF6"/>
    <w:rsid w:val="00BE49AA"/>
    <w:rsid w:val="00BF29DE"/>
    <w:rsid w:val="00BF2B62"/>
    <w:rsid w:val="00BF31F0"/>
    <w:rsid w:val="00BF6083"/>
    <w:rsid w:val="00C005D0"/>
    <w:rsid w:val="00C0069F"/>
    <w:rsid w:val="00C0078B"/>
    <w:rsid w:val="00C00AD0"/>
    <w:rsid w:val="00C040C7"/>
    <w:rsid w:val="00C0462B"/>
    <w:rsid w:val="00C0463C"/>
    <w:rsid w:val="00C058F2"/>
    <w:rsid w:val="00C05E6D"/>
    <w:rsid w:val="00C06EFA"/>
    <w:rsid w:val="00C07EE8"/>
    <w:rsid w:val="00C11BF2"/>
    <w:rsid w:val="00C1269D"/>
    <w:rsid w:val="00C129A6"/>
    <w:rsid w:val="00C1365B"/>
    <w:rsid w:val="00C14A19"/>
    <w:rsid w:val="00C14AB2"/>
    <w:rsid w:val="00C14ED6"/>
    <w:rsid w:val="00C16644"/>
    <w:rsid w:val="00C17461"/>
    <w:rsid w:val="00C205A6"/>
    <w:rsid w:val="00C206EA"/>
    <w:rsid w:val="00C2149B"/>
    <w:rsid w:val="00C219AC"/>
    <w:rsid w:val="00C21BD5"/>
    <w:rsid w:val="00C22236"/>
    <w:rsid w:val="00C237A8"/>
    <w:rsid w:val="00C23CED"/>
    <w:rsid w:val="00C24F40"/>
    <w:rsid w:val="00C24F98"/>
    <w:rsid w:val="00C2523C"/>
    <w:rsid w:val="00C25FF1"/>
    <w:rsid w:val="00C26AD8"/>
    <w:rsid w:val="00C27187"/>
    <w:rsid w:val="00C27C3B"/>
    <w:rsid w:val="00C27DFA"/>
    <w:rsid w:val="00C313E1"/>
    <w:rsid w:val="00C317C5"/>
    <w:rsid w:val="00C336B5"/>
    <w:rsid w:val="00C35087"/>
    <w:rsid w:val="00C356E6"/>
    <w:rsid w:val="00C37314"/>
    <w:rsid w:val="00C407D4"/>
    <w:rsid w:val="00C41C82"/>
    <w:rsid w:val="00C426B8"/>
    <w:rsid w:val="00C429CD"/>
    <w:rsid w:val="00C451A7"/>
    <w:rsid w:val="00C45A23"/>
    <w:rsid w:val="00C45D56"/>
    <w:rsid w:val="00C473B9"/>
    <w:rsid w:val="00C47D1A"/>
    <w:rsid w:val="00C47E7B"/>
    <w:rsid w:val="00C47FCD"/>
    <w:rsid w:val="00C50EFD"/>
    <w:rsid w:val="00C51C1E"/>
    <w:rsid w:val="00C5207F"/>
    <w:rsid w:val="00C525EB"/>
    <w:rsid w:val="00C53143"/>
    <w:rsid w:val="00C5378F"/>
    <w:rsid w:val="00C5447D"/>
    <w:rsid w:val="00C55026"/>
    <w:rsid w:val="00C5506B"/>
    <w:rsid w:val="00C578C0"/>
    <w:rsid w:val="00C600E2"/>
    <w:rsid w:val="00C60AC8"/>
    <w:rsid w:val="00C61839"/>
    <w:rsid w:val="00C62BB5"/>
    <w:rsid w:val="00C647BA"/>
    <w:rsid w:val="00C64E22"/>
    <w:rsid w:val="00C66DE2"/>
    <w:rsid w:val="00C674A1"/>
    <w:rsid w:val="00C67CD0"/>
    <w:rsid w:val="00C70B14"/>
    <w:rsid w:val="00C72002"/>
    <w:rsid w:val="00C722BA"/>
    <w:rsid w:val="00C729B7"/>
    <w:rsid w:val="00C735F0"/>
    <w:rsid w:val="00C73C14"/>
    <w:rsid w:val="00C7438C"/>
    <w:rsid w:val="00C75141"/>
    <w:rsid w:val="00C75B51"/>
    <w:rsid w:val="00C81374"/>
    <w:rsid w:val="00C821EE"/>
    <w:rsid w:val="00C82DBF"/>
    <w:rsid w:val="00C8335B"/>
    <w:rsid w:val="00C83698"/>
    <w:rsid w:val="00C8452E"/>
    <w:rsid w:val="00C84769"/>
    <w:rsid w:val="00C84B47"/>
    <w:rsid w:val="00C84EB4"/>
    <w:rsid w:val="00C86B94"/>
    <w:rsid w:val="00C90608"/>
    <w:rsid w:val="00C90729"/>
    <w:rsid w:val="00C91880"/>
    <w:rsid w:val="00C92E81"/>
    <w:rsid w:val="00C934FB"/>
    <w:rsid w:val="00C936CD"/>
    <w:rsid w:val="00C94467"/>
    <w:rsid w:val="00C94734"/>
    <w:rsid w:val="00C9504A"/>
    <w:rsid w:val="00C952AA"/>
    <w:rsid w:val="00C9578D"/>
    <w:rsid w:val="00C95C4B"/>
    <w:rsid w:val="00C974F6"/>
    <w:rsid w:val="00CA03BC"/>
    <w:rsid w:val="00CA048A"/>
    <w:rsid w:val="00CA1E32"/>
    <w:rsid w:val="00CA1E81"/>
    <w:rsid w:val="00CA1EF6"/>
    <w:rsid w:val="00CA3CC6"/>
    <w:rsid w:val="00CA4053"/>
    <w:rsid w:val="00CA4D45"/>
    <w:rsid w:val="00CA50F3"/>
    <w:rsid w:val="00CA5934"/>
    <w:rsid w:val="00CA5FFA"/>
    <w:rsid w:val="00CA71CE"/>
    <w:rsid w:val="00CB0EFF"/>
    <w:rsid w:val="00CB149E"/>
    <w:rsid w:val="00CB237C"/>
    <w:rsid w:val="00CB2434"/>
    <w:rsid w:val="00CB41AA"/>
    <w:rsid w:val="00CB4377"/>
    <w:rsid w:val="00CB5938"/>
    <w:rsid w:val="00CB602E"/>
    <w:rsid w:val="00CB61CD"/>
    <w:rsid w:val="00CB6CE5"/>
    <w:rsid w:val="00CB6F43"/>
    <w:rsid w:val="00CB7078"/>
    <w:rsid w:val="00CB79C1"/>
    <w:rsid w:val="00CC23FB"/>
    <w:rsid w:val="00CC356C"/>
    <w:rsid w:val="00CC3F90"/>
    <w:rsid w:val="00CC4557"/>
    <w:rsid w:val="00CC6C90"/>
    <w:rsid w:val="00CC6D28"/>
    <w:rsid w:val="00CC75D1"/>
    <w:rsid w:val="00CC7A1A"/>
    <w:rsid w:val="00CD0104"/>
    <w:rsid w:val="00CD09DE"/>
    <w:rsid w:val="00CD15A1"/>
    <w:rsid w:val="00CD1B47"/>
    <w:rsid w:val="00CD3068"/>
    <w:rsid w:val="00CD30D8"/>
    <w:rsid w:val="00CD35CB"/>
    <w:rsid w:val="00CD3636"/>
    <w:rsid w:val="00CD3B2A"/>
    <w:rsid w:val="00CD48AD"/>
    <w:rsid w:val="00CD4D99"/>
    <w:rsid w:val="00CD4F3D"/>
    <w:rsid w:val="00CD53DD"/>
    <w:rsid w:val="00CD6375"/>
    <w:rsid w:val="00CE0110"/>
    <w:rsid w:val="00CE04C5"/>
    <w:rsid w:val="00CE0B52"/>
    <w:rsid w:val="00CE0BF8"/>
    <w:rsid w:val="00CE2377"/>
    <w:rsid w:val="00CE2748"/>
    <w:rsid w:val="00CE36E1"/>
    <w:rsid w:val="00CE5883"/>
    <w:rsid w:val="00CE6310"/>
    <w:rsid w:val="00CE6B20"/>
    <w:rsid w:val="00CE6B48"/>
    <w:rsid w:val="00CF11B5"/>
    <w:rsid w:val="00CF1692"/>
    <w:rsid w:val="00CF37FB"/>
    <w:rsid w:val="00CF530D"/>
    <w:rsid w:val="00CF5413"/>
    <w:rsid w:val="00CF5479"/>
    <w:rsid w:val="00CF650C"/>
    <w:rsid w:val="00CF76D3"/>
    <w:rsid w:val="00D013EE"/>
    <w:rsid w:val="00D01643"/>
    <w:rsid w:val="00D016F8"/>
    <w:rsid w:val="00D03F28"/>
    <w:rsid w:val="00D03FB7"/>
    <w:rsid w:val="00D042D7"/>
    <w:rsid w:val="00D0594C"/>
    <w:rsid w:val="00D06716"/>
    <w:rsid w:val="00D07D6E"/>
    <w:rsid w:val="00D116E7"/>
    <w:rsid w:val="00D12ACA"/>
    <w:rsid w:val="00D13231"/>
    <w:rsid w:val="00D13E76"/>
    <w:rsid w:val="00D140E2"/>
    <w:rsid w:val="00D140E3"/>
    <w:rsid w:val="00D1566F"/>
    <w:rsid w:val="00D16CEB"/>
    <w:rsid w:val="00D17FB7"/>
    <w:rsid w:val="00D2028C"/>
    <w:rsid w:val="00D2030B"/>
    <w:rsid w:val="00D209EB"/>
    <w:rsid w:val="00D21084"/>
    <w:rsid w:val="00D221F3"/>
    <w:rsid w:val="00D23620"/>
    <w:rsid w:val="00D23DDB"/>
    <w:rsid w:val="00D24649"/>
    <w:rsid w:val="00D24945"/>
    <w:rsid w:val="00D24C29"/>
    <w:rsid w:val="00D26390"/>
    <w:rsid w:val="00D26E03"/>
    <w:rsid w:val="00D2799F"/>
    <w:rsid w:val="00D30B80"/>
    <w:rsid w:val="00D31290"/>
    <w:rsid w:val="00D32327"/>
    <w:rsid w:val="00D32AE9"/>
    <w:rsid w:val="00D34D39"/>
    <w:rsid w:val="00D36177"/>
    <w:rsid w:val="00D40E85"/>
    <w:rsid w:val="00D41181"/>
    <w:rsid w:val="00D41AA4"/>
    <w:rsid w:val="00D4251D"/>
    <w:rsid w:val="00D45A62"/>
    <w:rsid w:val="00D45C2A"/>
    <w:rsid w:val="00D4621D"/>
    <w:rsid w:val="00D47BA8"/>
    <w:rsid w:val="00D508DD"/>
    <w:rsid w:val="00D50A45"/>
    <w:rsid w:val="00D5133B"/>
    <w:rsid w:val="00D515DF"/>
    <w:rsid w:val="00D544CC"/>
    <w:rsid w:val="00D55A64"/>
    <w:rsid w:val="00D576C0"/>
    <w:rsid w:val="00D578C4"/>
    <w:rsid w:val="00D5791A"/>
    <w:rsid w:val="00D57A76"/>
    <w:rsid w:val="00D60295"/>
    <w:rsid w:val="00D60953"/>
    <w:rsid w:val="00D60C9C"/>
    <w:rsid w:val="00D6138D"/>
    <w:rsid w:val="00D618F6"/>
    <w:rsid w:val="00D641F6"/>
    <w:rsid w:val="00D647F0"/>
    <w:rsid w:val="00D658BF"/>
    <w:rsid w:val="00D65B7E"/>
    <w:rsid w:val="00D65D76"/>
    <w:rsid w:val="00D706A3"/>
    <w:rsid w:val="00D70768"/>
    <w:rsid w:val="00D708F7"/>
    <w:rsid w:val="00D70C26"/>
    <w:rsid w:val="00D716BC"/>
    <w:rsid w:val="00D7194D"/>
    <w:rsid w:val="00D74D6B"/>
    <w:rsid w:val="00D756A0"/>
    <w:rsid w:val="00D80774"/>
    <w:rsid w:val="00D80809"/>
    <w:rsid w:val="00D810E4"/>
    <w:rsid w:val="00D818FE"/>
    <w:rsid w:val="00D81F45"/>
    <w:rsid w:val="00D8204C"/>
    <w:rsid w:val="00D82D37"/>
    <w:rsid w:val="00D85DA8"/>
    <w:rsid w:val="00D874D3"/>
    <w:rsid w:val="00D8785F"/>
    <w:rsid w:val="00D87FB4"/>
    <w:rsid w:val="00D90271"/>
    <w:rsid w:val="00D910D4"/>
    <w:rsid w:val="00D92F02"/>
    <w:rsid w:val="00D944D2"/>
    <w:rsid w:val="00D95682"/>
    <w:rsid w:val="00D96A25"/>
    <w:rsid w:val="00DA0023"/>
    <w:rsid w:val="00DA0503"/>
    <w:rsid w:val="00DA062A"/>
    <w:rsid w:val="00DA158E"/>
    <w:rsid w:val="00DA366B"/>
    <w:rsid w:val="00DA43BB"/>
    <w:rsid w:val="00DA6BDD"/>
    <w:rsid w:val="00DB0E68"/>
    <w:rsid w:val="00DB1D94"/>
    <w:rsid w:val="00DB3500"/>
    <w:rsid w:val="00DB354E"/>
    <w:rsid w:val="00DB35AD"/>
    <w:rsid w:val="00DB58D8"/>
    <w:rsid w:val="00DB5E8B"/>
    <w:rsid w:val="00DB5FB7"/>
    <w:rsid w:val="00DB7678"/>
    <w:rsid w:val="00DC0247"/>
    <w:rsid w:val="00DC03D0"/>
    <w:rsid w:val="00DC1F29"/>
    <w:rsid w:val="00DC23C0"/>
    <w:rsid w:val="00DC43AF"/>
    <w:rsid w:val="00DC529F"/>
    <w:rsid w:val="00DC65BB"/>
    <w:rsid w:val="00DC7BB3"/>
    <w:rsid w:val="00DC7D5B"/>
    <w:rsid w:val="00DC7F74"/>
    <w:rsid w:val="00DD094D"/>
    <w:rsid w:val="00DD096D"/>
    <w:rsid w:val="00DD5FE0"/>
    <w:rsid w:val="00DD602B"/>
    <w:rsid w:val="00DD60C2"/>
    <w:rsid w:val="00DD6A26"/>
    <w:rsid w:val="00DD6FA2"/>
    <w:rsid w:val="00DE0880"/>
    <w:rsid w:val="00DE1DA2"/>
    <w:rsid w:val="00DE431A"/>
    <w:rsid w:val="00DE6657"/>
    <w:rsid w:val="00DE6D5A"/>
    <w:rsid w:val="00DF0302"/>
    <w:rsid w:val="00DF0A1C"/>
    <w:rsid w:val="00DF1049"/>
    <w:rsid w:val="00DF1B03"/>
    <w:rsid w:val="00DF3285"/>
    <w:rsid w:val="00DF5D7E"/>
    <w:rsid w:val="00DF62EA"/>
    <w:rsid w:val="00DF6BE8"/>
    <w:rsid w:val="00DF7546"/>
    <w:rsid w:val="00DF758B"/>
    <w:rsid w:val="00DF771E"/>
    <w:rsid w:val="00E03F61"/>
    <w:rsid w:val="00E04185"/>
    <w:rsid w:val="00E07849"/>
    <w:rsid w:val="00E10B0D"/>
    <w:rsid w:val="00E10DD1"/>
    <w:rsid w:val="00E11D35"/>
    <w:rsid w:val="00E1205B"/>
    <w:rsid w:val="00E13718"/>
    <w:rsid w:val="00E13958"/>
    <w:rsid w:val="00E16DFF"/>
    <w:rsid w:val="00E200AF"/>
    <w:rsid w:val="00E215DA"/>
    <w:rsid w:val="00E21E01"/>
    <w:rsid w:val="00E221FD"/>
    <w:rsid w:val="00E23216"/>
    <w:rsid w:val="00E2354A"/>
    <w:rsid w:val="00E23F38"/>
    <w:rsid w:val="00E24545"/>
    <w:rsid w:val="00E24DDC"/>
    <w:rsid w:val="00E26719"/>
    <w:rsid w:val="00E26C15"/>
    <w:rsid w:val="00E27DBB"/>
    <w:rsid w:val="00E27E53"/>
    <w:rsid w:val="00E309FC"/>
    <w:rsid w:val="00E316AA"/>
    <w:rsid w:val="00E31B6D"/>
    <w:rsid w:val="00E3246E"/>
    <w:rsid w:val="00E32BF9"/>
    <w:rsid w:val="00E35496"/>
    <w:rsid w:val="00E36136"/>
    <w:rsid w:val="00E36CDF"/>
    <w:rsid w:val="00E37530"/>
    <w:rsid w:val="00E37D06"/>
    <w:rsid w:val="00E410C9"/>
    <w:rsid w:val="00E45860"/>
    <w:rsid w:val="00E464D2"/>
    <w:rsid w:val="00E46DBF"/>
    <w:rsid w:val="00E47601"/>
    <w:rsid w:val="00E50B3C"/>
    <w:rsid w:val="00E50E20"/>
    <w:rsid w:val="00E50F87"/>
    <w:rsid w:val="00E513B5"/>
    <w:rsid w:val="00E52065"/>
    <w:rsid w:val="00E526A7"/>
    <w:rsid w:val="00E527B6"/>
    <w:rsid w:val="00E53B3C"/>
    <w:rsid w:val="00E54B54"/>
    <w:rsid w:val="00E54B9D"/>
    <w:rsid w:val="00E55209"/>
    <w:rsid w:val="00E56938"/>
    <w:rsid w:val="00E602E5"/>
    <w:rsid w:val="00E603BB"/>
    <w:rsid w:val="00E6100B"/>
    <w:rsid w:val="00E612F9"/>
    <w:rsid w:val="00E61AA3"/>
    <w:rsid w:val="00E61E87"/>
    <w:rsid w:val="00E6319B"/>
    <w:rsid w:val="00E65091"/>
    <w:rsid w:val="00E659AB"/>
    <w:rsid w:val="00E669D0"/>
    <w:rsid w:val="00E66FD8"/>
    <w:rsid w:val="00E701ED"/>
    <w:rsid w:val="00E70456"/>
    <w:rsid w:val="00E70469"/>
    <w:rsid w:val="00E70806"/>
    <w:rsid w:val="00E7093D"/>
    <w:rsid w:val="00E70ED6"/>
    <w:rsid w:val="00E7185E"/>
    <w:rsid w:val="00E72210"/>
    <w:rsid w:val="00E73A0F"/>
    <w:rsid w:val="00E74774"/>
    <w:rsid w:val="00E74E31"/>
    <w:rsid w:val="00E7504B"/>
    <w:rsid w:val="00E7532C"/>
    <w:rsid w:val="00E75AAD"/>
    <w:rsid w:val="00E76DA9"/>
    <w:rsid w:val="00E76F73"/>
    <w:rsid w:val="00E76F78"/>
    <w:rsid w:val="00E818D6"/>
    <w:rsid w:val="00E81D8F"/>
    <w:rsid w:val="00E82538"/>
    <w:rsid w:val="00E862DB"/>
    <w:rsid w:val="00E8655E"/>
    <w:rsid w:val="00E867AF"/>
    <w:rsid w:val="00E867FD"/>
    <w:rsid w:val="00E90C79"/>
    <w:rsid w:val="00E91291"/>
    <w:rsid w:val="00E91F81"/>
    <w:rsid w:val="00E926AE"/>
    <w:rsid w:val="00E92EF5"/>
    <w:rsid w:val="00E938BE"/>
    <w:rsid w:val="00E93C30"/>
    <w:rsid w:val="00E93C9A"/>
    <w:rsid w:val="00E9433C"/>
    <w:rsid w:val="00E94679"/>
    <w:rsid w:val="00E953C9"/>
    <w:rsid w:val="00E95CDC"/>
    <w:rsid w:val="00E9653A"/>
    <w:rsid w:val="00E96B97"/>
    <w:rsid w:val="00E973BF"/>
    <w:rsid w:val="00E976A2"/>
    <w:rsid w:val="00EA09E2"/>
    <w:rsid w:val="00EA11C0"/>
    <w:rsid w:val="00EA13D8"/>
    <w:rsid w:val="00EA2735"/>
    <w:rsid w:val="00EA2E74"/>
    <w:rsid w:val="00EA338D"/>
    <w:rsid w:val="00EA3B52"/>
    <w:rsid w:val="00EA3E6D"/>
    <w:rsid w:val="00EA445E"/>
    <w:rsid w:val="00EA462F"/>
    <w:rsid w:val="00EA46DA"/>
    <w:rsid w:val="00EA4826"/>
    <w:rsid w:val="00EA5216"/>
    <w:rsid w:val="00EA648C"/>
    <w:rsid w:val="00EA6822"/>
    <w:rsid w:val="00EA6DF8"/>
    <w:rsid w:val="00EB0EE3"/>
    <w:rsid w:val="00EB1E1A"/>
    <w:rsid w:val="00EB38FF"/>
    <w:rsid w:val="00EB3D8E"/>
    <w:rsid w:val="00EB4B34"/>
    <w:rsid w:val="00EB5426"/>
    <w:rsid w:val="00EB56D7"/>
    <w:rsid w:val="00EB5712"/>
    <w:rsid w:val="00EB5DD0"/>
    <w:rsid w:val="00EB670B"/>
    <w:rsid w:val="00EB6E46"/>
    <w:rsid w:val="00EB6F80"/>
    <w:rsid w:val="00EB6FB0"/>
    <w:rsid w:val="00EB7CF2"/>
    <w:rsid w:val="00EC273A"/>
    <w:rsid w:val="00EC32D9"/>
    <w:rsid w:val="00EC3ABF"/>
    <w:rsid w:val="00EC43F6"/>
    <w:rsid w:val="00EC600E"/>
    <w:rsid w:val="00EC646E"/>
    <w:rsid w:val="00EC6945"/>
    <w:rsid w:val="00ED0065"/>
    <w:rsid w:val="00ED00F7"/>
    <w:rsid w:val="00ED18AF"/>
    <w:rsid w:val="00ED2973"/>
    <w:rsid w:val="00ED4327"/>
    <w:rsid w:val="00ED43A5"/>
    <w:rsid w:val="00ED59DD"/>
    <w:rsid w:val="00ED6962"/>
    <w:rsid w:val="00ED6EC8"/>
    <w:rsid w:val="00EE0BA9"/>
    <w:rsid w:val="00EE1E63"/>
    <w:rsid w:val="00EE2234"/>
    <w:rsid w:val="00EE37EB"/>
    <w:rsid w:val="00EE4AF3"/>
    <w:rsid w:val="00EE6553"/>
    <w:rsid w:val="00EE6BCE"/>
    <w:rsid w:val="00EE730D"/>
    <w:rsid w:val="00EF03C6"/>
    <w:rsid w:val="00EF1301"/>
    <w:rsid w:val="00EF20EE"/>
    <w:rsid w:val="00EF4BD7"/>
    <w:rsid w:val="00EF5D4E"/>
    <w:rsid w:val="00EF60F4"/>
    <w:rsid w:val="00EF69A8"/>
    <w:rsid w:val="00F002D0"/>
    <w:rsid w:val="00F00B79"/>
    <w:rsid w:val="00F00C62"/>
    <w:rsid w:val="00F016FB"/>
    <w:rsid w:val="00F01741"/>
    <w:rsid w:val="00F0254C"/>
    <w:rsid w:val="00F034BF"/>
    <w:rsid w:val="00F03E79"/>
    <w:rsid w:val="00F04032"/>
    <w:rsid w:val="00F04BAC"/>
    <w:rsid w:val="00F05055"/>
    <w:rsid w:val="00F054A3"/>
    <w:rsid w:val="00F058FB"/>
    <w:rsid w:val="00F07704"/>
    <w:rsid w:val="00F10364"/>
    <w:rsid w:val="00F11C76"/>
    <w:rsid w:val="00F121CA"/>
    <w:rsid w:val="00F13480"/>
    <w:rsid w:val="00F1369E"/>
    <w:rsid w:val="00F13BAA"/>
    <w:rsid w:val="00F1447A"/>
    <w:rsid w:val="00F144A1"/>
    <w:rsid w:val="00F1501B"/>
    <w:rsid w:val="00F1536C"/>
    <w:rsid w:val="00F16911"/>
    <w:rsid w:val="00F16D47"/>
    <w:rsid w:val="00F173FE"/>
    <w:rsid w:val="00F17CF0"/>
    <w:rsid w:val="00F2011B"/>
    <w:rsid w:val="00F20558"/>
    <w:rsid w:val="00F217C1"/>
    <w:rsid w:val="00F21C69"/>
    <w:rsid w:val="00F21D77"/>
    <w:rsid w:val="00F2223A"/>
    <w:rsid w:val="00F2283A"/>
    <w:rsid w:val="00F22BE3"/>
    <w:rsid w:val="00F23C68"/>
    <w:rsid w:val="00F24076"/>
    <w:rsid w:val="00F25245"/>
    <w:rsid w:val="00F2526A"/>
    <w:rsid w:val="00F2568F"/>
    <w:rsid w:val="00F25711"/>
    <w:rsid w:val="00F26171"/>
    <w:rsid w:val="00F271AA"/>
    <w:rsid w:val="00F2726E"/>
    <w:rsid w:val="00F306E9"/>
    <w:rsid w:val="00F31CAC"/>
    <w:rsid w:val="00F34561"/>
    <w:rsid w:val="00F34CDD"/>
    <w:rsid w:val="00F36A0D"/>
    <w:rsid w:val="00F375AB"/>
    <w:rsid w:val="00F401C0"/>
    <w:rsid w:val="00F40BD3"/>
    <w:rsid w:val="00F412F6"/>
    <w:rsid w:val="00F4266C"/>
    <w:rsid w:val="00F42C5D"/>
    <w:rsid w:val="00F43CB5"/>
    <w:rsid w:val="00F44D82"/>
    <w:rsid w:val="00F5228D"/>
    <w:rsid w:val="00F5245E"/>
    <w:rsid w:val="00F5255A"/>
    <w:rsid w:val="00F53FED"/>
    <w:rsid w:val="00F54E22"/>
    <w:rsid w:val="00F567EA"/>
    <w:rsid w:val="00F56AA9"/>
    <w:rsid w:val="00F56C1F"/>
    <w:rsid w:val="00F574C9"/>
    <w:rsid w:val="00F60141"/>
    <w:rsid w:val="00F6083D"/>
    <w:rsid w:val="00F61F36"/>
    <w:rsid w:val="00F623E6"/>
    <w:rsid w:val="00F62C45"/>
    <w:rsid w:val="00F644E7"/>
    <w:rsid w:val="00F64934"/>
    <w:rsid w:val="00F64B53"/>
    <w:rsid w:val="00F64E3D"/>
    <w:rsid w:val="00F66A05"/>
    <w:rsid w:val="00F66FBF"/>
    <w:rsid w:val="00F67422"/>
    <w:rsid w:val="00F708CE"/>
    <w:rsid w:val="00F71F9D"/>
    <w:rsid w:val="00F72683"/>
    <w:rsid w:val="00F739D8"/>
    <w:rsid w:val="00F763C0"/>
    <w:rsid w:val="00F821AB"/>
    <w:rsid w:val="00F8277C"/>
    <w:rsid w:val="00F834FE"/>
    <w:rsid w:val="00F837A7"/>
    <w:rsid w:val="00F843C8"/>
    <w:rsid w:val="00F85632"/>
    <w:rsid w:val="00F85661"/>
    <w:rsid w:val="00F86E9B"/>
    <w:rsid w:val="00F8787E"/>
    <w:rsid w:val="00F9059F"/>
    <w:rsid w:val="00F908FE"/>
    <w:rsid w:val="00F9215D"/>
    <w:rsid w:val="00F927F0"/>
    <w:rsid w:val="00F94140"/>
    <w:rsid w:val="00F95988"/>
    <w:rsid w:val="00F96D19"/>
    <w:rsid w:val="00F97573"/>
    <w:rsid w:val="00FA0AFA"/>
    <w:rsid w:val="00FA0CE6"/>
    <w:rsid w:val="00FA0F4F"/>
    <w:rsid w:val="00FA14D1"/>
    <w:rsid w:val="00FA1660"/>
    <w:rsid w:val="00FA1D9F"/>
    <w:rsid w:val="00FA3ABA"/>
    <w:rsid w:val="00FA4855"/>
    <w:rsid w:val="00FA49B3"/>
    <w:rsid w:val="00FA5D73"/>
    <w:rsid w:val="00FA6179"/>
    <w:rsid w:val="00FA6BF8"/>
    <w:rsid w:val="00FA70EE"/>
    <w:rsid w:val="00FB049A"/>
    <w:rsid w:val="00FB2674"/>
    <w:rsid w:val="00FB40E7"/>
    <w:rsid w:val="00FB6FA7"/>
    <w:rsid w:val="00FB718B"/>
    <w:rsid w:val="00FB7601"/>
    <w:rsid w:val="00FC2086"/>
    <w:rsid w:val="00FC2295"/>
    <w:rsid w:val="00FC3E22"/>
    <w:rsid w:val="00FC5B78"/>
    <w:rsid w:val="00FC5CC9"/>
    <w:rsid w:val="00FC6699"/>
    <w:rsid w:val="00FC6D83"/>
    <w:rsid w:val="00FC7E94"/>
    <w:rsid w:val="00FD07DB"/>
    <w:rsid w:val="00FD18C7"/>
    <w:rsid w:val="00FD2752"/>
    <w:rsid w:val="00FD27F1"/>
    <w:rsid w:val="00FD3269"/>
    <w:rsid w:val="00FD4038"/>
    <w:rsid w:val="00FD5338"/>
    <w:rsid w:val="00FD6B17"/>
    <w:rsid w:val="00FD743C"/>
    <w:rsid w:val="00FD788B"/>
    <w:rsid w:val="00FE0534"/>
    <w:rsid w:val="00FE29B1"/>
    <w:rsid w:val="00FE2A9C"/>
    <w:rsid w:val="00FE2CE4"/>
    <w:rsid w:val="00FE2E24"/>
    <w:rsid w:val="00FE4187"/>
    <w:rsid w:val="00FE4203"/>
    <w:rsid w:val="00FE4971"/>
    <w:rsid w:val="00FE503D"/>
    <w:rsid w:val="00FE655F"/>
    <w:rsid w:val="00FF060E"/>
    <w:rsid w:val="00FF0A53"/>
    <w:rsid w:val="00FF1A59"/>
    <w:rsid w:val="00FF2D61"/>
    <w:rsid w:val="00FF325F"/>
    <w:rsid w:val="00FF34C9"/>
    <w:rsid w:val="00FF3D2A"/>
    <w:rsid w:val="00FF5396"/>
    <w:rsid w:val="00FF59EE"/>
    <w:rsid w:val="00FF5D3C"/>
    <w:rsid w:val="00FF63F2"/>
    <w:rsid w:val="00FF6B7B"/>
    <w:rsid w:val="00FF7545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575d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3D"/>
    <w:pPr>
      <w:spacing w:before="60" w:after="60" w:line="312" w:lineRule="auto"/>
      <w:ind w:firstLine="720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9D464B"/>
    <w:pPr>
      <w:keepNext/>
      <w:widowControl w:val="0"/>
      <w:numPr>
        <w:numId w:val="1"/>
      </w:numPr>
      <w:spacing w:before="240" w:line="360" w:lineRule="auto"/>
      <w:outlineLvl w:val="0"/>
    </w:pPr>
    <w:rPr>
      <w:rFonts w:eastAsia="MS Mincho" w:cs="Arial"/>
      <w:b/>
      <w:bCs/>
      <w:caps/>
      <w:color w:val="800000"/>
      <w:kern w:val="32"/>
      <w:sz w:val="28"/>
      <w:szCs w:val="28"/>
      <w:lang w:eastAsia="ja-JP"/>
    </w:rPr>
  </w:style>
  <w:style w:type="paragraph" w:styleId="Heading2">
    <w:name w:val="heading 2"/>
    <w:aliases w:val=" Char"/>
    <w:basedOn w:val="Normal"/>
    <w:next w:val="Normal"/>
    <w:qFormat/>
    <w:rsid w:val="00D8785F"/>
    <w:pPr>
      <w:keepNext/>
      <w:widowControl w:val="0"/>
      <w:numPr>
        <w:ilvl w:val="1"/>
        <w:numId w:val="1"/>
      </w:numPr>
      <w:spacing w:before="240" w:line="360" w:lineRule="auto"/>
      <w:outlineLvl w:val="1"/>
    </w:pPr>
    <w:rPr>
      <w:rFonts w:eastAsia="MS Mincho" w:cs="Arial"/>
      <w:b/>
      <w:bCs/>
      <w:iCs/>
      <w:color w:val="800000"/>
      <w:sz w:val="24"/>
      <w:szCs w:val="20"/>
      <w:lang w:eastAsia="ja-JP"/>
    </w:rPr>
  </w:style>
  <w:style w:type="paragraph" w:styleId="Heading3">
    <w:name w:val="heading 3"/>
    <w:basedOn w:val="Heading2"/>
    <w:next w:val="Normal"/>
    <w:qFormat/>
    <w:rsid w:val="00D8785F"/>
    <w:pPr>
      <w:numPr>
        <w:ilvl w:val="2"/>
      </w:numPr>
      <w:spacing w:before="60" w:line="288" w:lineRule="auto"/>
      <w:outlineLvl w:val="2"/>
    </w:pPr>
    <w:rPr>
      <w:b w:val="0"/>
      <w:i/>
      <w:sz w:val="22"/>
    </w:rPr>
  </w:style>
  <w:style w:type="paragraph" w:styleId="Heading4">
    <w:name w:val="heading 4"/>
    <w:basedOn w:val="Heading2"/>
    <w:next w:val="Normal"/>
    <w:qFormat/>
    <w:rsid w:val="00D8785F"/>
    <w:pPr>
      <w:numPr>
        <w:ilvl w:val="3"/>
      </w:numPr>
      <w:spacing w:before="60" w:line="312" w:lineRule="auto"/>
      <w:outlineLvl w:val="3"/>
    </w:pPr>
    <w:rPr>
      <w:i/>
      <w:sz w:val="20"/>
    </w:rPr>
  </w:style>
  <w:style w:type="paragraph" w:styleId="Heading5">
    <w:name w:val="heading 5"/>
    <w:basedOn w:val="Heading2"/>
    <w:next w:val="Normal"/>
    <w:qFormat/>
    <w:rsid w:val="009D464B"/>
    <w:pPr>
      <w:numPr>
        <w:ilvl w:val="4"/>
      </w:numPr>
      <w:outlineLvl w:val="4"/>
    </w:pPr>
    <w:rPr>
      <w:i/>
      <w:sz w:val="20"/>
    </w:rPr>
  </w:style>
  <w:style w:type="paragraph" w:styleId="Heading6">
    <w:name w:val="heading 6"/>
    <w:basedOn w:val="Normal"/>
    <w:next w:val="Normal"/>
    <w:qFormat/>
    <w:rsid w:val="009D464B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D464B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9D464B"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D464B"/>
    <w:pPr>
      <w:numPr>
        <w:ilvl w:val="8"/>
        <w:numId w:val="1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Footer"/>
    <w:autoRedefine/>
    <w:rsid w:val="003B22AD"/>
    <w:pPr>
      <w:tabs>
        <w:tab w:val="clear" w:pos="4320"/>
        <w:tab w:val="clear" w:pos="8640"/>
      </w:tabs>
      <w:ind w:left="709" w:firstLine="0"/>
    </w:pPr>
    <w:rPr>
      <w:b/>
      <w:color w:val="000080"/>
      <w:sz w:val="28"/>
      <w:szCs w:val="28"/>
    </w:rPr>
  </w:style>
  <w:style w:type="paragraph" w:customStyle="1" w:styleId="StyleVerdana26ptBoldOrangeFirstline1Linespacing">
    <w:name w:val="Style Verdana 26 pt Bold Orange First line:  1&quot; Line spacing: ..."/>
    <w:basedOn w:val="Normal"/>
    <w:rsid w:val="00612643"/>
    <w:pPr>
      <w:spacing w:line="288" w:lineRule="auto"/>
      <w:ind w:firstLine="1440"/>
    </w:pPr>
    <w:rPr>
      <w:rFonts w:ascii="Verdana" w:hAnsi="Verdana"/>
      <w:b/>
      <w:bCs/>
      <w:color w:val="FF6600"/>
      <w:sz w:val="52"/>
      <w:szCs w:val="20"/>
    </w:rPr>
  </w:style>
  <w:style w:type="paragraph" w:styleId="Footer">
    <w:name w:val="footer"/>
    <w:basedOn w:val="Normal"/>
    <w:rsid w:val="00612643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rsid w:val="00612643"/>
    <w:pPr>
      <w:widowControl w:val="0"/>
      <w:jc w:val="center"/>
    </w:pPr>
    <w:rPr>
      <w:b/>
      <w:sz w:val="36"/>
      <w:szCs w:val="20"/>
    </w:rPr>
  </w:style>
  <w:style w:type="character" w:styleId="Hyperlink">
    <w:name w:val="Hyperlink"/>
    <w:uiPriority w:val="99"/>
    <w:rsid w:val="00612643"/>
    <w:rPr>
      <w:color w:val="0000FF"/>
      <w:u w:val="single"/>
    </w:rPr>
  </w:style>
  <w:style w:type="paragraph" w:styleId="Header">
    <w:name w:val="header"/>
    <w:basedOn w:val="Normal"/>
    <w:rsid w:val="006126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2643"/>
  </w:style>
  <w:style w:type="paragraph" w:customStyle="1" w:styleId="Ghichu">
    <w:name w:val="Ghi chu"/>
    <w:basedOn w:val="Normal"/>
    <w:rsid w:val="00612643"/>
    <w:pPr>
      <w:spacing w:before="100"/>
      <w:ind w:left="450"/>
    </w:pPr>
    <w:rPr>
      <w:i/>
      <w:szCs w:val="20"/>
    </w:rPr>
  </w:style>
  <w:style w:type="paragraph" w:styleId="TOC1">
    <w:name w:val="toc 1"/>
    <w:basedOn w:val="Normal"/>
    <w:next w:val="Normal"/>
    <w:autoRedefine/>
    <w:uiPriority w:val="39"/>
    <w:rsid w:val="00612643"/>
  </w:style>
  <w:style w:type="paragraph" w:styleId="TOC2">
    <w:name w:val="toc 2"/>
    <w:basedOn w:val="Normal"/>
    <w:next w:val="Normal"/>
    <w:autoRedefine/>
    <w:uiPriority w:val="39"/>
    <w:rsid w:val="00612643"/>
    <w:pPr>
      <w:ind w:left="240"/>
    </w:pPr>
    <w:rPr>
      <w:sz w:val="22"/>
    </w:rPr>
  </w:style>
  <w:style w:type="paragraph" w:customStyle="1" w:styleId="Bold">
    <w:name w:val="Bold"/>
    <w:basedOn w:val="Normal"/>
    <w:link w:val="BoldChar"/>
    <w:rsid w:val="00E11D35"/>
    <w:rPr>
      <w:b/>
      <w:szCs w:val="20"/>
    </w:rPr>
  </w:style>
  <w:style w:type="paragraph" w:styleId="TOC3">
    <w:name w:val="toc 3"/>
    <w:basedOn w:val="Normal"/>
    <w:next w:val="Normal"/>
    <w:autoRedefine/>
    <w:uiPriority w:val="39"/>
    <w:rsid w:val="00612643"/>
    <w:pPr>
      <w:ind w:left="480"/>
    </w:pPr>
  </w:style>
  <w:style w:type="paragraph" w:styleId="TOC4">
    <w:name w:val="toc 4"/>
    <w:basedOn w:val="Normal"/>
    <w:next w:val="Normal"/>
    <w:autoRedefine/>
    <w:semiHidden/>
    <w:rsid w:val="00612643"/>
    <w:pPr>
      <w:ind w:left="720"/>
    </w:pPr>
  </w:style>
  <w:style w:type="paragraph" w:customStyle="1" w:styleId="Bullet">
    <w:name w:val="Bullet"/>
    <w:basedOn w:val="Normal"/>
    <w:rsid w:val="00857F45"/>
    <w:pPr>
      <w:numPr>
        <w:numId w:val="2"/>
      </w:numPr>
      <w:tabs>
        <w:tab w:val="clear" w:pos="2160"/>
        <w:tab w:val="left" w:pos="432"/>
      </w:tabs>
      <w:ind w:left="1080"/>
    </w:pPr>
    <w:rPr>
      <w:szCs w:val="20"/>
    </w:rPr>
  </w:style>
  <w:style w:type="character" w:customStyle="1" w:styleId="BoldChar">
    <w:name w:val="Bold Char"/>
    <w:link w:val="Bold"/>
    <w:rsid w:val="00857F45"/>
    <w:rPr>
      <w:rFonts w:ascii="Arial" w:hAnsi="Arial"/>
      <w:b/>
      <w:lang w:val="en-US" w:eastAsia="en-US" w:bidi="ar-SA"/>
    </w:rPr>
  </w:style>
  <w:style w:type="table" w:styleId="TableGrid">
    <w:name w:val="Table Grid"/>
    <w:basedOn w:val="TableNormal"/>
    <w:rsid w:val="00151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alic">
    <w:name w:val="Italic"/>
    <w:basedOn w:val="Ghichu"/>
    <w:rsid w:val="00AF2A79"/>
    <w:pPr>
      <w:spacing w:before="60"/>
      <w:ind w:left="0"/>
    </w:pPr>
  </w:style>
  <w:style w:type="paragraph" w:customStyle="1" w:styleId="Picture">
    <w:name w:val="Picture"/>
    <w:basedOn w:val="Ghichu"/>
    <w:rsid w:val="00AF2A79"/>
    <w:pPr>
      <w:spacing w:before="60"/>
      <w:ind w:left="0" w:firstLine="0"/>
      <w:jc w:val="center"/>
    </w:pPr>
    <w:rPr>
      <w:i w:val="0"/>
    </w:rPr>
  </w:style>
  <w:style w:type="paragraph" w:styleId="BodyTextIndent2">
    <w:name w:val="Body Text Indent 2"/>
    <w:basedOn w:val="Normal"/>
    <w:rsid w:val="004A643E"/>
    <w:pPr>
      <w:spacing w:before="0" w:after="0" w:line="240" w:lineRule="auto"/>
      <w:ind w:left="531" w:hanging="21"/>
      <w:jc w:val="left"/>
    </w:pPr>
    <w:rPr>
      <w:rFonts w:cs="Arial"/>
      <w:sz w:val="24"/>
    </w:rPr>
  </w:style>
  <w:style w:type="character" w:styleId="Strong">
    <w:name w:val="Strong"/>
    <w:qFormat/>
    <w:rsid w:val="004A643E"/>
    <w:rPr>
      <w:b/>
      <w:bCs/>
    </w:rPr>
  </w:style>
  <w:style w:type="paragraph" w:styleId="CommentText">
    <w:name w:val="annotation text"/>
    <w:basedOn w:val="Normal"/>
    <w:link w:val="CommentTextChar"/>
    <w:semiHidden/>
    <w:rsid w:val="004A643E"/>
    <w:pPr>
      <w:spacing w:before="0" w:after="0" w:line="240" w:lineRule="auto"/>
      <w:ind w:firstLine="0"/>
      <w:jc w:val="left"/>
    </w:pPr>
    <w:rPr>
      <w:szCs w:val="20"/>
    </w:rPr>
  </w:style>
  <w:style w:type="paragraph" w:customStyle="1" w:styleId="TableText">
    <w:name w:val="Table Text"/>
    <w:basedOn w:val="Normal"/>
    <w:rsid w:val="007B2DE5"/>
    <w:pPr>
      <w:spacing w:line="240" w:lineRule="auto"/>
      <w:ind w:firstLine="0"/>
      <w:jc w:val="left"/>
    </w:pPr>
    <w:rPr>
      <w:rFonts w:eastAsia="SimSun" w:cs="Arial"/>
      <w:sz w:val="24"/>
      <w:szCs w:val="20"/>
      <w:lang w:eastAsia="zh-CN"/>
    </w:rPr>
  </w:style>
  <w:style w:type="table" w:customStyle="1" w:styleId="BangHistory">
    <w:name w:val="Bang History"/>
    <w:basedOn w:val="TableNormal"/>
    <w:rsid w:val="007B2DE5"/>
    <w:rPr>
      <w:rFonts w:ascii="Arial" w:hAnsi="Arial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CCCCCC"/>
      </w:tcPr>
    </w:tblStylePr>
    <w:tblStylePr w:type="nwCell">
      <w:rPr>
        <w:b/>
      </w:rPr>
    </w:tblStylePr>
  </w:style>
  <w:style w:type="paragraph" w:customStyle="1" w:styleId="Point">
    <w:name w:val="Point"/>
    <w:basedOn w:val="Normal"/>
    <w:rsid w:val="00E669D0"/>
    <w:pPr>
      <w:numPr>
        <w:numId w:val="3"/>
      </w:numPr>
      <w:tabs>
        <w:tab w:val="clear" w:pos="795"/>
        <w:tab w:val="num" w:pos="432"/>
      </w:tabs>
      <w:spacing w:before="0" w:after="0" w:line="240" w:lineRule="auto"/>
      <w:ind w:left="432" w:hanging="432"/>
    </w:pPr>
    <w:rPr>
      <w:rFonts w:eastAsia="SimSun" w:cs="Arial"/>
      <w:szCs w:val="20"/>
      <w:lang w:eastAsia="zh-CN"/>
    </w:rPr>
  </w:style>
  <w:style w:type="paragraph" w:customStyle="1" w:styleId="CharChar1CharCharCharChar">
    <w:name w:val="Char Char1 Char Char Char Char"/>
    <w:basedOn w:val="Normal"/>
    <w:autoRedefine/>
    <w:semiHidden/>
    <w:rsid w:val="005F2C89"/>
    <w:pPr>
      <w:keepNext/>
      <w:tabs>
        <w:tab w:val="num" w:pos="425"/>
      </w:tabs>
      <w:autoSpaceDE w:val="0"/>
      <w:autoSpaceDN w:val="0"/>
      <w:adjustRightInd w:val="0"/>
      <w:spacing w:line="360" w:lineRule="auto"/>
      <w:ind w:hanging="425"/>
    </w:pPr>
    <w:rPr>
      <w:rFonts w:eastAsia="SimSun" w:cs="Arial"/>
      <w:kern w:val="2"/>
      <w:sz w:val="24"/>
      <w:szCs w:val="20"/>
      <w:lang w:eastAsia="zh-CN"/>
    </w:rPr>
  </w:style>
  <w:style w:type="paragraph" w:styleId="BalloonText">
    <w:name w:val="Balloon Text"/>
    <w:basedOn w:val="Normal"/>
    <w:semiHidden/>
    <w:rsid w:val="00CA1E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539"/>
    <w:pPr>
      <w:ind w:left="720"/>
    </w:pPr>
  </w:style>
  <w:style w:type="paragraph" w:styleId="DocumentMap">
    <w:name w:val="Document Map"/>
    <w:basedOn w:val="Normal"/>
    <w:semiHidden/>
    <w:rsid w:val="0059484F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itle26">
    <w:name w:val="Title26"/>
    <w:basedOn w:val="Normal"/>
    <w:qFormat/>
    <w:rsid w:val="00AF75C6"/>
    <w:pPr>
      <w:tabs>
        <w:tab w:val="left" w:pos="1304"/>
        <w:tab w:val="right" w:leader="dot" w:pos="9072"/>
      </w:tabs>
      <w:spacing w:before="120" w:after="100"/>
      <w:ind w:left="1077" w:hanging="1077"/>
      <w:jc w:val="center"/>
    </w:pPr>
    <w:rPr>
      <w:rFonts w:ascii=".VnArabiaH" w:eastAsia="Calibri" w:hAnsi=".VnArabiaH"/>
      <w:b/>
      <w:sz w:val="56"/>
      <w:szCs w:val="22"/>
    </w:rPr>
  </w:style>
  <w:style w:type="paragraph" w:customStyle="1" w:styleId="NEONormal">
    <w:name w:val="NEONormal"/>
    <w:basedOn w:val="Normal"/>
    <w:rsid w:val="006256F0"/>
    <w:pPr>
      <w:spacing w:before="120" w:after="120"/>
      <w:ind w:left="567" w:firstLine="0"/>
    </w:pPr>
    <w:rPr>
      <w:rFonts w:ascii="Times New Roman" w:hAnsi="Times New Roman"/>
      <w:sz w:val="26"/>
    </w:rPr>
  </w:style>
  <w:style w:type="character" w:customStyle="1" w:styleId="apple-style-span">
    <w:name w:val="apple-style-span"/>
    <w:basedOn w:val="DefaultParagraphFont"/>
    <w:rsid w:val="00103794"/>
  </w:style>
  <w:style w:type="character" w:customStyle="1" w:styleId="noibatlen">
    <w:name w:val="noibatlen"/>
    <w:rsid w:val="007A59B6"/>
  </w:style>
  <w:style w:type="character" w:styleId="CommentReference">
    <w:name w:val="annotation reference"/>
    <w:rsid w:val="00B91C3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91C32"/>
    <w:pPr>
      <w:spacing w:before="60" w:after="60" w:line="312" w:lineRule="auto"/>
      <w:ind w:firstLine="720"/>
      <w:jc w:val="both"/>
    </w:pPr>
    <w:rPr>
      <w:b/>
      <w:bCs/>
    </w:rPr>
  </w:style>
  <w:style w:type="character" w:customStyle="1" w:styleId="CommentTextChar">
    <w:name w:val="Comment Text Char"/>
    <w:link w:val="CommentText"/>
    <w:semiHidden/>
    <w:rsid w:val="00B91C32"/>
    <w:rPr>
      <w:rFonts w:ascii="Arial" w:hAnsi="Arial" w:cs="Arial"/>
      <w:lang w:val="en-US" w:eastAsia="en-US"/>
    </w:rPr>
  </w:style>
  <w:style w:type="character" w:customStyle="1" w:styleId="CommentSubjectChar">
    <w:name w:val="Comment Subject Char"/>
    <w:link w:val="CommentSubject"/>
    <w:rsid w:val="00B91C32"/>
    <w:rPr>
      <w:rFonts w:ascii="Arial" w:hAnsi="Arial" w:cs="Arial"/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3D"/>
    <w:pPr>
      <w:spacing w:before="60" w:after="60" w:line="312" w:lineRule="auto"/>
      <w:ind w:firstLine="720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9D464B"/>
    <w:pPr>
      <w:keepNext/>
      <w:widowControl w:val="0"/>
      <w:numPr>
        <w:numId w:val="1"/>
      </w:numPr>
      <w:spacing w:before="240" w:line="360" w:lineRule="auto"/>
      <w:outlineLvl w:val="0"/>
    </w:pPr>
    <w:rPr>
      <w:rFonts w:eastAsia="MS Mincho" w:cs="Arial"/>
      <w:b/>
      <w:bCs/>
      <w:caps/>
      <w:color w:val="800000"/>
      <w:kern w:val="32"/>
      <w:sz w:val="28"/>
      <w:szCs w:val="28"/>
      <w:lang w:eastAsia="ja-JP"/>
    </w:rPr>
  </w:style>
  <w:style w:type="paragraph" w:styleId="Heading2">
    <w:name w:val="heading 2"/>
    <w:aliases w:val=" Char"/>
    <w:basedOn w:val="Normal"/>
    <w:next w:val="Normal"/>
    <w:qFormat/>
    <w:rsid w:val="00D8785F"/>
    <w:pPr>
      <w:keepNext/>
      <w:widowControl w:val="0"/>
      <w:numPr>
        <w:ilvl w:val="1"/>
        <w:numId w:val="1"/>
      </w:numPr>
      <w:spacing w:before="240" w:line="360" w:lineRule="auto"/>
      <w:outlineLvl w:val="1"/>
    </w:pPr>
    <w:rPr>
      <w:rFonts w:eastAsia="MS Mincho" w:cs="Arial"/>
      <w:b/>
      <w:bCs/>
      <w:iCs/>
      <w:color w:val="800000"/>
      <w:sz w:val="24"/>
      <w:szCs w:val="20"/>
      <w:lang w:eastAsia="ja-JP"/>
    </w:rPr>
  </w:style>
  <w:style w:type="paragraph" w:styleId="Heading3">
    <w:name w:val="heading 3"/>
    <w:basedOn w:val="Heading2"/>
    <w:next w:val="Normal"/>
    <w:qFormat/>
    <w:rsid w:val="00D8785F"/>
    <w:pPr>
      <w:numPr>
        <w:ilvl w:val="2"/>
      </w:numPr>
      <w:spacing w:before="60" w:line="288" w:lineRule="auto"/>
      <w:outlineLvl w:val="2"/>
    </w:pPr>
    <w:rPr>
      <w:b w:val="0"/>
      <w:i/>
      <w:sz w:val="22"/>
    </w:rPr>
  </w:style>
  <w:style w:type="paragraph" w:styleId="Heading4">
    <w:name w:val="heading 4"/>
    <w:basedOn w:val="Heading2"/>
    <w:next w:val="Normal"/>
    <w:qFormat/>
    <w:rsid w:val="00D8785F"/>
    <w:pPr>
      <w:numPr>
        <w:ilvl w:val="3"/>
      </w:numPr>
      <w:spacing w:before="60" w:line="312" w:lineRule="auto"/>
      <w:outlineLvl w:val="3"/>
    </w:pPr>
    <w:rPr>
      <w:i/>
      <w:sz w:val="20"/>
    </w:rPr>
  </w:style>
  <w:style w:type="paragraph" w:styleId="Heading5">
    <w:name w:val="heading 5"/>
    <w:basedOn w:val="Heading2"/>
    <w:next w:val="Normal"/>
    <w:qFormat/>
    <w:rsid w:val="009D464B"/>
    <w:pPr>
      <w:numPr>
        <w:ilvl w:val="4"/>
      </w:numPr>
      <w:outlineLvl w:val="4"/>
    </w:pPr>
    <w:rPr>
      <w:i/>
      <w:sz w:val="20"/>
    </w:rPr>
  </w:style>
  <w:style w:type="paragraph" w:styleId="Heading6">
    <w:name w:val="heading 6"/>
    <w:basedOn w:val="Normal"/>
    <w:next w:val="Normal"/>
    <w:qFormat/>
    <w:rsid w:val="009D464B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D464B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9D464B"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D464B"/>
    <w:pPr>
      <w:numPr>
        <w:ilvl w:val="8"/>
        <w:numId w:val="1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Footer"/>
    <w:autoRedefine/>
    <w:rsid w:val="003B22AD"/>
    <w:pPr>
      <w:tabs>
        <w:tab w:val="clear" w:pos="4320"/>
        <w:tab w:val="clear" w:pos="8640"/>
      </w:tabs>
      <w:ind w:left="709" w:firstLine="0"/>
    </w:pPr>
    <w:rPr>
      <w:b/>
      <w:color w:val="000080"/>
      <w:sz w:val="28"/>
      <w:szCs w:val="28"/>
    </w:rPr>
  </w:style>
  <w:style w:type="paragraph" w:customStyle="1" w:styleId="StyleVerdana26ptBoldOrangeFirstline1Linespacing">
    <w:name w:val="Style Verdana 26 pt Bold Orange First line:  1&quot; Line spacing: ..."/>
    <w:basedOn w:val="Normal"/>
    <w:rsid w:val="00612643"/>
    <w:pPr>
      <w:spacing w:line="288" w:lineRule="auto"/>
      <w:ind w:firstLine="1440"/>
    </w:pPr>
    <w:rPr>
      <w:rFonts w:ascii="Verdana" w:hAnsi="Verdana"/>
      <w:b/>
      <w:bCs/>
      <w:color w:val="FF6600"/>
      <w:sz w:val="52"/>
      <w:szCs w:val="20"/>
    </w:rPr>
  </w:style>
  <w:style w:type="paragraph" w:styleId="Footer">
    <w:name w:val="footer"/>
    <w:basedOn w:val="Normal"/>
    <w:rsid w:val="00612643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rsid w:val="00612643"/>
    <w:pPr>
      <w:widowControl w:val="0"/>
      <w:jc w:val="center"/>
    </w:pPr>
    <w:rPr>
      <w:b/>
      <w:sz w:val="36"/>
      <w:szCs w:val="20"/>
    </w:rPr>
  </w:style>
  <w:style w:type="character" w:styleId="Hyperlink">
    <w:name w:val="Hyperlink"/>
    <w:uiPriority w:val="99"/>
    <w:rsid w:val="00612643"/>
    <w:rPr>
      <w:color w:val="0000FF"/>
      <w:u w:val="single"/>
    </w:rPr>
  </w:style>
  <w:style w:type="paragraph" w:styleId="Header">
    <w:name w:val="header"/>
    <w:basedOn w:val="Normal"/>
    <w:rsid w:val="006126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2643"/>
  </w:style>
  <w:style w:type="paragraph" w:customStyle="1" w:styleId="Ghichu">
    <w:name w:val="Ghi chu"/>
    <w:basedOn w:val="Normal"/>
    <w:rsid w:val="00612643"/>
    <w:pPr>
      <w:spacing w:before="100"/>
      <w:ind w:left="450"/>
    </w:pPr>
    <w:rPr>
      <w:i/>
      <w:szCs w:val="20"/>
    </w:rPr>
  </w:style>
  <w:style w:type="paragraph" w:styleId="TOC1">
    <w:name w:val="toc 1"/>
    <w:basedOn w:val="Normal"/>
    <w:next w:val="Normal"/>
    <w:autoRedefine/>
    <w:uiPriority w:val="39"/>
    <w:rsid w:val="00612643"/>
  </w:style>
  <w:style w:type="paragraph" w:styleId="TOC2">
    <w:name w:val="toc 2"/>
    <w:basedOn w:val="Normal"/>
    <w:next w:val="Normal"/>
    <w:autoRedefine/>
    <w:uiPriority w:val="39"/>
    <w:rsid w:val="00612643"/>
    <w:pPr>
      <w:ind w:left="240"/>
    </w:pPr>
    <w:rPr>
      <w:sz w:val="22"/>
    </w:rPr>
  </w:style>
  <w:style w:type="paragraph" w:customStyle="1" w:styleId="Bold">
    <w:name w:val="Bold"/>
    <w:basedOn w:val="Normal"/>
    <w:link w:val="BoldChar"/>
    <w:rsid w:val="00E11D35"/>
    <w:rPr>
      <w:b/>
      <w:szCs w:val="20"/>
    </w:rPr>
  </w:style>
  <w:style w:type="paragraph" w:styleId="TOC3">
    <w:name w:val="toc 3"/>
    <w:basedOn w:val="Normal"/>
    <w:next w:val="Normal"/>
    <w:autoRedefine/>
    <w:uiPriority w:val="39"/>
    <w:rsid w:val="00612643"/>
    <w:pPr>
      <w:ind w:left="480"/>
    </w:pPr>
  </w:style>
  <w:style w:type="paragraph" w:styleId="TOC4">
    <w:name w:val="toc 4"/>
    <w:basedOn w:val="Normal"/>
    <w:next w:val="Normal"/>
    <w:autoRedefine/>
    <w:semiHidden/>
    <w:rsid w:val="00612643"/>
    <w:pPr>
      <w:ind w:left="720"/>
    </w:pPr>
  </w:style>
  <w:style w:type="paragraph" w:customStyle="1" w:styleId="Bullet">
    <w:name w:val="Bullet"/>
    <w:basedOn w:val="Normal"/>
    <w:rsid w:val="00857F45"/>
    <w:pPr>
      <w:numPr>
        <w:numId w:val="2"/>
      </w:numPr>
      <w:tabs>
        <w:tab w:val="clear" w:pos="2160"/>
        <w:tab w:val="left" w:pos="432"/>
      </w:tabs>
      <w:ind w:left="1080"/>
    </w:pPr>
    <w:rPr>
      <w:szCs w:val="20"/>
    </w:rPr>
  </w:style>
  <w:style w:type="character" w:customStyle="1" w:styleId="BoldChar">
    <w:name w:val="Bold Char"/>
    <w:link w:val="Bold"/>
    <w:rsid w:val="00857F45"/>
    <w:rPr>
      <w:rFonts w:ascii="Arial" w:hAnsi="Arial"/>
      <w:b/>
      <w:lang w:val="en-US" w:eastAsia="en-US" w:bidi="ar-SA"/>
    </w:rPr>
  </w:style>
  <w:style w:type="table" w:styleId="TableGrid">
    <w:name w:val="Table Grid"/>
    <w:basedOn w:val="TableNormal"/>
    <w:rsid w:val="00151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alic">
    <w:name w:val="Italic"/>
    <w:basedOn w:val="Ghichu"/>
    <w:rsid w:val="00AF2A79"/>
    <w:pPr>
      <w:spacing w:before="60"/>
      <w:ind w:left="0"/>
    </w:pPr>
  </w:style>
  <w:style w:type="paragraph" w:customStyle="1" w:styleId="Picture">
    <w:name w:val="Picture"/>
    <w:basedOn w:val="Ghichu"/>
    <w:rsid w:val="00AF2A79"/>
    <w:pPr>
      <w:spacing w:before="60"/>
      <w:ind w:left="0" w:firstLine="0"/>
      <w:jc w:val="center"/>
    </w:pPr>
    <w:rPr>
      <w:i w:val="0"/>
    </w:rPr>
  </w:style>
  <w:style w:type="paragraph" w:styleId="BodyTextIndent2">
    <w:name w:val="Body Text Indent 2"/>
    <w:basedOn w:val="Normal"/>
    <w:rsid w:val="004A643E"/>
    <w:pPr>
      <w:spacing w:before="0" w:after="0" w:line="240" w:lineRule="auto"/>
      <w:ind w:left="531" w:hanging="21"/>
      <w:jc w:val="left"/>
    </w:pPr>
    <w:rPr>
      <w:rFonts w:cs="Arial"/>
      <w:sz w:val="24"/>
    </w:rPr>
  </w:style>
  <w:style w:type="character" w:styleId="Strong">
    <w:name w:val="Strong"/>
    <w:qFormat/>
    <w:rsid w:val="004A643E"/>
    <w:rPr>
      <w:b/>
      <w:bCs/>
    </w:rPr>
  </w:style>
  <w:style w:type="paragraph" w:styleId="CommentText">
    <w:name w:val="annotation text"/>
    <w:basedOn w:val="Normal"/>
    <w:link w:val="CommentTextChar"/>
    <w:semiHidden/>
    <w:rsid w:val="004A643E"/>
    <w:pPr>
      <w:spacing w:before="0" w:after="0" w:line="240" w:lineRule="auto"/>
      <w:ind w:firstLine="0"/>
      <w:jc w:val="left"/>
    </w:pPr>
    <w:rPr>
      <w:szCs w:val="20"/>
    </w:rPr>
  </w:style>
  <w:style w:type="paragraph" w:customStyle="1" w:styleId="TableText">
    <w:name w:val="Table Text"/>
    <w:basedOn w:val="Normal"/>
    <w:rsid w:val="007B2DE5"/>
    <w:pPr>
      <w:spacing w:line="240" w:lineRule="auto"/>
      <w:ind w:firstLine="0"/>
      <w:jc w:val="left"/>
    </w:pPr>
    <w:rPr>
      <w:rFonts w:eastAsia="SimSun" w:cs="Arial"/>
      <w:sz w:val="24"/>
      <w:szCs w:val="20"/>
      <w:lang w:eastAsia="zh-CN"/>
    </w:rPr>
  </w:style>
  <w:style w:type="table" w:customStyle="1" w:styleId="BangHistory">
    <w:name w:val="Bang History"/>
    <w:basedOn w:val="TableNormal"/>
    <w:rsid w:val="007B2DE5"/>
    <w:rPr>
      <w:rFonts w:ascii="Arial" w:hAnsi="Arial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CCCCCC"/>
      </w:tcPr>
    </w:tblStylePr>
    <w:tblStylePr w:type="nwCell">
      <w:rPr>
        <w:b/>
      </w:rPr>
    </w:tblStylePr>
  </w:style>
  <w:style w:type="paragraph" w:customStyle="1" w:styleId="Point">
    <w:name w:val="Point"/>
    <w:basedOn w:val="Normal"/>
    <w:rsid w:val="00E669D0"/>
    <w:pPr>
      <w:numPr>
        <w:numId w:val="3"/>
      </w:numPr>
      <w:tabs>
        <w:tab w:val="clear" w:pos="795"/>
        <w:tab w:val="num" w:pos="432"/>
      </w:tabs>
      <w:spacing w:before="0" w:after="0" w:line="240" w:lineRule="auto"/>
      <w:ind w:left="432" w:hanging="432"/>
    </w:pPr>
    <w:rPr>
      <w:rFonts w:eastAsia="SimSun" w:cs="Arial"/>
      <w:szCs w:val="20"/>
      <w:lang w:eastAsia="zh-CN"/>
    </w:rPr>
  </w:style>
  <w:style w:type="paragraph" w:customStyle="1" w:styleId="CharChar1CharCharCharChar">
    <w:name w:val="Char Char1 Char Char Char Char"/>
    <w:basedOn w:val="Normal"/>
    <w:autoRedefine/>
    <w:semiHidden/>
    <w:rsid w:val="005F2C89"/>
    <w:pPr>
      <w:keepNext/>
      <w:tabs>
        <w:tab w:val="num" w:pos="425"/>
      </w:tabs>
      <w:autoSpaceDE w:val="0"/>
      <w:autoSpaceDN w:val="0"/>
      <w:adjustRightInd w:val="0"/>
      <w:spacing w:line="360" w:lineRule="auto"/>
      <w:ind w:hanging="425"/>
    </w:pPr>
    <w:rPr>
      <w:rFonts w:eastAsia="SimSun" w:cs="Arial"/>
      <w:kern w:val="2"/>
      <w:sz w:val="24"/>
      <w:szCs w:val="20"/>
      <w:lang w:eastAsia="zh-CN"/>
    </w:rPr>
  </w:style>
  <w:style w:type="paragraph" w:styleId="BalloonText">
    <w:name w:val="Balloon Text"/>
    <w:basedOn w:val="Normal"/>
    <w:semiHidden/>
    <w:rsid w:val="00CA1E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539"/>
    <w:pPr>
      <w:ind w:left="720"/>
    </w:pPr>
  </w:style>
  <w:style w:type="paragraph" w:styleId="DocumentMap">
    <w:name w:val="Document Map"/>
    <w:basedOn w:val="Normal"/>
    <w:semiHidden/>
    <w:rsid w:val="0059484F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itle26">
    <w:name w:val="Title26"/>
    <w:basedOn w:val="Normal"/>
    <w:qFormat/>
    <w:rsid w:val="00AF75C6"/>
    <w:pPr>
      <w:tabs>
        <w:tab w:val="left" w:pos="1304"/>
        <w:tab w:val="right" w:leader="dot" w:pos="9072"/>
      </w:tabs>
      <w:spacing w:before="120" w:after="100"/>
      <w:ind w:left="1077" w:hanging="1077"/>
      <w:jc w:val="center"/>
    </w:pPr>
    <w:rPr>
      <w:rFonts w:ascii=".VnArabiaH" w:eastAsia="Calibri" w:hAnsi=".VnArabiaH"/>
      <w:b/>
      <w:sz w:val="56"/>
      <w:szCs w:val="22"/>
    </w:rPr>
  </w:style>
  <w:style w:type="paragraph" w:customStyle="1" w:styleId="NEONormal">
    <w:name w:val="NEONormal"/>
    <w:basedOn w:val="Normal"/>
    <w:rsid w:val="006256F0"/>
    <w:pPr>
      <w:spacing w:before="120" w:after="120"/>
      <w:ind w:left="567" w:firstLine="0"/>
    </w:pPr>
    <w:rPr>
      <w:rFonts w:ascii="Times New Roman" w:hAnsi="Times New Roman"/>
      <w:sz w:val="26"/>
    </w:rPr>
  </w:style>
  <w:style w:type="character" w:customStyle="1" w:styleId="apple-style-span">
    <w:name w:val="apple-style-span"/>
    <w:basedOn w:val="DefaultParagraphFont"/>
    <w:rsid w:val="00103794"/>
  </w:style>
  <w:style w:type="character" w:customStyle="1" w:styleId="noibatlen">
    <w:name w:val="noibatlen"/>
    <w:rsid w:val="007A59B6"/>
  </w:style>
  <w:style w:type="character" w:styleId="CommentReference">
    <w:name w:val="annotation reference"/>
    <w:rsid w:val="00B91C3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91C32"/>
    <w:pPr>
      <w:spacing w:before="60" w:after="60" w:line="312" w:lineRule="auto"/>
      <w:ind w:firstLine="720"/>
      <w:jc w:val="both"/>
    </w:pPr>
    <w:rPr>
      <w:b/>
      <w:bCs/>
    </w:rPr>
  </w:style>
  <w:style w:type="character" w:customStyle="1" w:styleId="CommentTextChar">
    <w:name w:val="Comment Text Char"/>
    <w:link w:val="CommentText"/>
    <w:semiHidden/>
    <w:rsid w:val="00B91C32"/>
    <w:rPr>
      <w:rFonts w:ascii="Arial" w:hAnsi="Arial" w:cs="Arial"/>
      <w:lang w:val="en-US" w:eastAsia="en-US"/>
    </w:rPr>
  </w:style>
  <w:style w:type="character" w:customStyle="1" w:styleId="CommentSubjectChar">
    <w:name w:val="Comment Subject Char"/>
    <w:link w:val="CommentSubject"/>
    <w:rsid w:val="00B91C32"/>
    <w:rPr>
      <w:rFonts w:ascii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Quality_Doc%20(%20Original%20)\Software%20Manual\Template_Tai%20lieu%20huong%20dan%20su%20dung%20(v.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C377-E2E0-49DC-A54D-8B5B68237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Template_Tai lieu huong dan su dung (v.1).dot</Template>
  <TotalTime>0</TotalTime>
  <Pages>5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 thong nang cap WAP MOB _ Acceptance test</vt:lpstr>
    </vt:vector>
  </TitlesOfParts>
  <Company>home</Company>
  <LinksUpToDate>false</LinksUpToDate>
  <CharactersWithSpaces>1963</CharactersWithSpaces>
  <SharedDoc>false</SharedDoc>
  <HLinks>
    <vt:vector size="12" baseType="variant">
      <vt:variant>
        <vt:i4>4587548</vt:i4>
      </vt:variant>
      <vt:variant>
        <vt:i4>3</vt:i4>
      </vt:variant>
      <vt:variant>
        <vt:i4>0</vt:i4>
      </vt:variant>
      <vt:variant>
        <vt:i4>5</vt:i4>
      </vt:variant>
      <vt:variant>
        <vt:lpwstr>http://thuvienebook.vn/khi-yeu-hay-yeu-that-cham/ebook-detail-39f4c33a-1e26-41a2-b5b2-0e49aae0c590/14/ct</vt:lpwstr>
      </vt:variant>
      <vt:variant>
        <vt:lpwstr/>
      </vt:variant>
      <vt:variant>
        <vt:i4>8257569</vt:i4>
      </vt:variant>
      <vt:variant>
        <vt:i4>0</vt:i4>
      </vt:variant>
      <vt:variant>
        <vt:i4>0</vt:i4>
      </vt:variant>
      <vt:variant>
        <vt:i4>5</vt:i4>
      </vt:variant>
      <vt:variant>
        <vt:lpwstr>http://thuvienebook.vn/me-oi-chong-con-dang-khoc-phan-cuoi/ebook-detail-d65a6101-1c2c-4e2d-b3a8-3a5572deebd0/26/pr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 thong nang cap WAP MOB _ Acceptance test</dc:title>
  <dc:creator>Dau Van Hoa</dc:creator>
  <cp:keywords>Kich ban test content</cp:keywords>
  <cp:lastModifiedBy>ismail - [2010]</cp:lastModifiedBy>
  <cp:revision>2</cp:revision>
  <cp:lastPrinted>2014-06-20T08:14:00Z</cp:lastPrinted>
  <dcterms:created xsi:type="dcterms:W3CDTF">2016-10-20T10:16:00Z</dcterms:created>
  <dcterms:modified xsi:type="dcterms:W3CDTF">2016-10-20T10:16:00Z</dcterms:modified>
</cp:coreProperties>
</file>